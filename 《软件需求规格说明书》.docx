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ABC45" w14:textId="77777777" w:rsidR="00A00DD3" w:rsidRDefault="00FA1884">
      <w:r>
        <w:rPr>
          <w:noProof/>
        </w:rPr>
        <w:pict w14:anchorId="376ABCB0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61.85pt;margin-top:194.35pt;width:279pt;height:1in;z-index:251660288;mso-width-relative:page;mso-height-relative:page" filled="f" stroked="f">
            <v:textbox>
              <w:txbxContent>
                <w:p w14:paraId="376ABCC5" w14:textId="77777777" w:rsidR="00A00DD3" w:rsidRDefault="00DD1D4D">
                  <w:pPr>
                    <w:jc w:val="center"/>
                    <w:rPr>
                      <w:rFonts w:ascii="黑体" w:eastAsia="黑体" w:hAnsi="黑体" w:cs="黑体"/>
                      <w:sz w:val="48"/>
                      <w:szCs w:val="48"/>
                    </w:rPr>
                  </w:pPr>
                  <w:bookmarkStart w:id="0" w:name="_Title#3252339229"/>
                  <w:bookmarkStart w:id="1" w:name="_Schoolname#1582833420"/>
                  <w:r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[</w:t>
                  </w:r>
                  <w:r w:rsidR="00C3401D"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家装漫游与交互</w:t>
                  </w:r>
                  <w:r>
                    <w:rPr>
                      <w:rFonts w:ascii="黑体" w:eastAsia="黑体" w:hAnsi="黑体" w:cs="黑体" w:hint="eastAsia"/>
                      <w:b/>
                      <w:sz w:val="48"/>
                      <w:szCs w:val="48"/>
                    </w:rPr>
                    <w:t>]</w:t>
                  </w:r>
                  <w:bookmarkEnd w:id="0"/>
                  <w:bookmarkEnd w:id="1"/>
                </w:p>
              </w:txbxContent>
            </v:textbox>
          </v:shape>
        </w:pict>
      </w:r>
      <w:r>
        <w:rPr>
          <w:noProof/>
        </w:rPr>
        <w:pict w14:anchorId="376ABCB1">
          <v:shape id="_x0000_s1033" type="#_x0000_t202" style="position:absolute;left:0;text-align:left;margin-left:24.7pt;margin-top:97.6pt;width:353.25pt;height:1in;z-index:251659264;mso-width-relative:page;mso-height-relative:page" filled="f" stroked="f">
            <v:textbox>
              <w:txbxContent>
                <w:p w14:paraId="376ABCC6" w14:textId="77777777" w:rsidR="00A00DD3" w:rsidRDefault="00DD1D4D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rFonts w:eastAsia="黑体" w:hint="eastAsia"/>
                      <w:b/>
                      <w:sz w:val="52"/>
                      <w:szCs w:val="52"/>
                    </w:rPr>
                    <w:t>《软件需求规格说明书》</w:t>
                  </w:r>
                </w:p>
              </w:txbxContent>
            </v:textbox>
          </v:shape>
        </w:pict>
      </w:r>
      <w:r>
        <w:rPr>
          <w:noProof/>
        </w:rPr>
        <w:pict w14:anchorId="376ABCB2">
          <v:shape id="_x0000_s1034" type="#_x0000_t202" style="position:absolute;left:0;text-align:left;margin-left:49.45pt;margin-top:344.05pt;width:321.7pt;height:271.3pt;z-index:251661312;mso-width-relative:page;mso-height-relative:page" filled="f" stroked="f">
            <v:textbox>
              <w:txbxContent>
                <w:p w14:paraId="376ABCC7" w14:textId="77777777" w:rsidR="00A00DD3" w:rsidRDefault="00DD1D4D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团队名称：</w:t>
                  </w:r>
                  <w:bookmarkStart w:id="2" w:name="_Author#2378636391"/>
                  <w:r>
                    <w:rPr>
                      <w:rFonts w:hint="eastAsia"/>
                      <w:sz w:val="32"/>
                    </w:rPr>
                    <w:t xml:space="preserve"> 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</w:t>
                  </w:r>
                  <w:bookmarkEnd w:id="2"/>
                  <w:r w:rsidR="004A0F90">
                    <w:rPr>
                      <w:rFonts w:hint="eastAsia"/>
                      <w:sz w:val="32"/>
                      <w:u w:val="single"/>
                    </w:rPr>
                    <w:t xml:space="preserve">  </w:t>
                  </w:r>
                  <w:r w:rsidR="004A0F90">
                    <w:rPr>
                      <w:rFonts w:hint="eastAsia"/>
                      <w:sz w:val="32"/>
                      <w:u w:val="single"/>
                    </w:rPr>
                    <w:t>逆袭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</w:p>
                <w:p w14:paraId="376ABCC8" w14:textId="77777777" w:rsidR="00A00DD3" w:rsidRDefault="00DD1D4D">
                  <w:pPr>
                    <w:spacing w:line="1000" w:lineRule="exact"/>
                    <w:ind w:firstLineChars="131" w:firstLine="419"/>
                    <w:jc w:val="left"/>
                    <w:rPr>
                      <w:sz w:val="32"/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指导教师：</w:t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    </w:t>
                  </w:r>
                  <w:proofErr w:type="gramStart"/>
                  <w:r>
                    <w:rPr>
                      <w:rFonts w:hint="eastAsia"/>
                      <w:sz w:val="32"/>
                      <w:u w:val="single"/>
                    </w:rPr>
                    <w:t>代祖华</w:t>
                  </w:r>
                  <w:proofErr w:type="gramEnd"/>
                  <w:r>
                    <w:rPr>
                      <w:rFonts w:hint="eastAsia"/>
                      <w:sz w:val="32"/>
                      <w:u w:val="single"/>
                    </w:rPr>
                    <w:t xml:space="preserve">      </w:t>
                  </w:r>
                </w:p>
                <w:p w14:paraId="376ABCC9" w14:textId="22713820" w:rsidR="00A00DD3" w:rsidRDefault="00DD1D4D">
                  <w:pPr>
                    <w:spacing w:line="1000" w:lineRule="exact"/>
                    <w:ind w:firstLineChars="131" w:firstLine="419"/>
                    <w:rPr>
                      <w:u w:val="single"/>
                    </w:rPr>
                  </w:pPr>
                  <w:r>
                    <w:rPr>
                      <w:rFonts w:hint="eastAsia"/>
                      <w:sz w:val="32"/>
                    </w:rPr>
                    <w:t>完成时间：</w: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begin"/>
                  </w:r>
                  <w:r>
                    <w:rPr>
                      <w:rFonts w:hint="eastAsia"/>
                      <w:sz w:val="32"/>
                      <w:u w:val="single"/>
                    </w:rPr>
                    <w:instrText>Time \@ "yyyy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年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M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月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d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日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instrText>"</w:instrTex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separate"/>
                  </w:r>
                  <w:r w:rsidR="00456866">
                    <w:rPr>
                      <w:rFonts w:hint="eastAsia"/>
                      <w:noProof/>
                      <w:sz w:val="32"/>
                      <w:u w:val="single"/>
                    </w:rPr>
                    <w:t>2019</w:t>
                  </w:r>
                  <w:r w:rsidR="00456866">
                    <w:rPr>
                      <w:rFonts w:hint="eastAsia"/>
                      <w:noProof/>
                      <w:sz w:val="32"/>
                      <w:u w:val="single"/>
                    </w:rPr>
                    <w:t>年</w:t>
                  </w:r>
                  <w:r w:rsidR="00456866">
                    <w:rPr>
                      <w:rFonts w:hint="eastAsia"/>
                      <w:noProof/>
                      <w:sz w:val="32"/>
                      <w:u w:val="single"/>
                    </w:rPr>
                    <w:t>5</w:t>
                  </w:r>
                  <w:r w:rsidR="00456866">
                    <w:rPr>
                      <w:rFonts w:hint="eastAsia"/>
                      <w:noProof/>
                      <w:sz w:val="32"/>
                      <w:u w:val="single"/>
                    </w:rPr>
                    <w:t>月</w:t>
                  </w:r>
                  <w:r w:rsidR="00456866">
                    <w:rPr>
                      <w:rFonts w:hint="eastAsia"/>
                      <w:noProof/>
                      <w:sz w:val="32"/>
                      <w:u w:val="single"/>
                    </w:rPr>
                    <w:t>29</w:t>
                  </w:r>
                  <w:r w:rsidR="00456866">
                    <w:rPr>
                      <w:rFonts w:hint="eastAsia"/>
                      <w:noProof/>
                      <w:sz w:val="32"/>
                      <w:u w:val="single"/>
                    </w:rPr>
                    <w:t>日</w:t>
                  </w:r>
                  <w:r>
                    <w:rPr>
                      <w:rFonts w:hint="eastAsia"/>
                      <w:sz w:val="32"/>
                      <w:u w:val="single"/>
                    </w:rPr>
                    <w:fldChar w:fldCharType="end"/>
                  </w:r>
                  <w:r>
                    <w:rPr>
                      <w:rFonts w:hint="eastAsia"/>
                      <w:sz w:val="32"/>
                      <w:u w:val="single"/>
                    </w:rPr>
                    <w:t xml:space="preserve"> </w:t>
                  </w:r>
                </w:p>
              </w:txbxContent>
            </v:textbox>
          </v:shape>
        </w:pict>
      </w:r>
    </w:p>
    <w:p w14:paraId="376ABC46" w14:textId="77777777" w:rsidR="00A00DD3" w:rsidRDefault="00A00DD3">
      <w:pPr>
        <w:jc w:val="center"/>
        <w:rPr>
          <w:rFonts w:ascii="宋体" w:eastAsia="宋体" w:hAnsi="宋体" w:cs="宋体"/>
          <w:sz w:val="44"/>
          <w:szCs w:val="44"/>
        </w:rPr>
        <w:sectPr w:rsidR="00A00D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6ABC47" w14:textId="77777777" w:rsidR="001246C0" w:rsidRDefault="00331AD7">
      <w:pPr>
        <w:pStyle w:val="TOC1"/>
        <w:tabs>
          <w:tab w:val="right" w:leader="dot" w:pos="8296"/>
        </w:tabs>
        <w:rPr>
          <w:noProof/>
          <w:kern w:val="2"/>
          <w:sz w:val="21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10019613" w:history="1">
        <w:r w:rsidR="001246C0" w:rsidRPr="0098707E">
          <w:rPr>
            <w:rStyle w:val="a7"/>
            <w:rFonts w:hint="eastAsia"/>
            <w:noProof/>
          </w:rPr>
          <w:t>一、引言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_Toc10019613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3</w:t>
        </w:r>
        <w:r w:rsidR="001246C0">
          <w:rPr>
            <w:noProof/>
            <w:webHidden/>
          </w:rPr>
          <w:fldChar w:fldCharType="end"/>
        </w:r>
      </w:hyperlink>
    </w:p>
    <w:p w14:paraId="376ABC48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14" w:history="1">
        <w:r w:rsidR="001246C0" w:rsidRPr="0098707E">
          <w:rPr>
            <w:rStyle w:val="a7"/>
            <w:noProof/>
          </w:rPr>
          <w:t>1.1</w:t>
        </w:r>
        <w:r w:rsidR="001246C0" w:rsidRPr="0098707E">
          <w:rPr>
            <w:rStyle w:val="a7"/>
            <w:rFonts w:hint="eastAsia"/>
            <w:noProof/>
          </w:rPr>
          <w:t>编写目的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_Toc10019614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3</w:t>
        </w:r>
        <w:r w:rsidR="001246C0">
          <w:rPr>
            <w:noProof/>
            <w:webHidden/>
          </w:rPr>
          <w:fldChar w:fldCharType="end"/>
        </w:r>
      </w:hyperlink>
    </w:p>
    <w:p w14:paraId="376ABC49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15" w:history="1">
        <w:r w:rsidR="001246C0" w:rsidRPr="0098707E">
          <w:rPr>
            <w:rStyle w:val="a7"/>
            <w:noProof/>
          </w:rPr>
          <w:t xml:space="preserve">1.2 </w:t>
        </w:r>
        <w:r w:rsidR="001246C0" w:rsidRPr="0098707E">
          <w:rPr>
            <w:rStyle w:val="a7"/>
            <w:rFonts w:hint="eastAsia"/>
            <w:noProof/>
          </w:rPr>
          <w:t>背景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_Toc10019615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3</w:t>
        </w:r>
        <w:r w:rsidR="001246C0">
          <w:rPr>
            <w:noProof/>
            <w:webHidden/>
          </w:rPr>
          <w:fldChar w:fldCharType="end"/>
        </w:r>
      </w:hyperlink>
    </w:p>
    <w:p w14:paraId="376ABC4A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16" w:history="1">
        <w:r w:rsidR="001246C0" w:rsidRPr="0098707E">
          <w:rPr>
            <w:rStyle w:val="a7"/>
            <w:noProof/>
          </w:rPr>
          <w:t>1.3</w:t>
        </w:r>
        <w:r w:rsidR="001246C0" w:rsidRPr="0098707E">
          <w:rPr>
            <w:rStyle w:val="a7"/>
            <w:rFonts w:hint="eastAsia"/>
            <w:noProof/>
          </w:rPr>
          <w:t>参考资料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_Toc10019616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3</w:t>
        </w:r>
        <w:r w:rsidR="001246C0">
          <w:rPr>
            <w:noProof/>
            <w:webHidden/>
          </w:rPr>
          <w:fldChar w:fldCharType="end"/>
        </w:r>
      </w:hyperlink>
    </w:p>
    <w:p w14:paraId="376ABC4B" w14:textId="77777777" w:rsidR="001246C0" w:rsidRDefault="00FA1884">
      <w:pPr>
        <w:pStyle w:val="TOC1"/>
        <w:tabs>
          <w:tab w:val="right" w:leader="dot" w:pos="8296"/>
        </w:tabs>
        <w:rPr>
          <w:noProof/>
          <w:kern w:val="2"/>
          <w:sz w:val="21"/>
        </w:rPr>
      </w:pPr>
      <w:hyperlink w:anchor="_Toc10019617" w:history="1">
        <w:r w:rsidR="001246C0" w:rsidRPr="0098707E">
          <w:rPr>
            <w:rStyle w:val="a7"/>
            <w:rFonts w:hint="eastAsia"/>
            <w:noProof/>
          </w:rPr>
          <w:t>二</w:t>
        </w:r>
        <w:r w:rsidR="001246C0" w:rsidRPr="0098707E">
          <w:rPr>
            <w:rStyle w:val="a7"/>
            <w:noProof/>
          </w:rPr>
          <w:t>.</w:t>
        </w:r>
        <w:r w:rsidR="001246C0" w:rsidRPr="0098707E">
          <w:rPr>
            <w:rStyle w:val="a7"/>
            <w:rFonts w:hint="eastAsia"/>
            <w:noProof/>
          </w:rPr>
          <w:t>任务概述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_Toc10019617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3</w:t>
        </w:r>
        <w:r w:rsidR="001246C0">
          <w:rPr>
            <w:noProof/>
            <w:webHidden/>
          </w:rPr>
          <w:fldChar w:fldCharType="end"/>
        </w:r>
      </w:hyperlink>
    </w:p>
    <w:p w14:paraId="376ABC4C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18" w:history="1">
        <w:r w:rsidR="001246C0" w:rsidRPr="0098707E">
          <w:rPr>
            <w:rStyle w:val="a7"/>
            <w:noProof/>
          </w:rPr>
          <w:t>2.1</w:t>
        </w:r>
        <w:r w:rsidR="001246C0" w:rsidRPr="0098707E">
          <w:rPr>
            <w:rStyle w:val="a7"/>
            <w:rFonts w:hint="eastAsia"/>
            <w:noProof/>
          </w:rPr>
          <w:t>目标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_Toc10019618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3</w:t>
        </w:r>
        <w:r w:rsidR="001246C0">
          <w:rPr>
            <w:noProof/>
            <w:webHidden/>
          </w:rPr>
          <w:fldChar w:fldCharType="end"/>
        </w:r>
      </w:hyperlink>
    </w:p>
    <w:p w14:paraId="376ABC4D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19" w:history="1">
        <w:r w:rsidR="001246C0" w:rsidRPr="0098707E">
          <w:rPr>
            <w:rStyle w:val="a7"/>
            <w:noProof/>
          </w:rPr>
          <w:t>2.2</w:t>
        </w:r>
        <w:r w:rsidR="001246C0" w:rsidRPr="0098707E">
          <w:rPr>
            <w:rStyle w:val="a7"/>
            <w:rFonts w:hint="eastAsia"/>
            <w:noProof/>
          </w:rPr>
          <w:t>用户的特点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_Toc10019619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3</w:t>
        </w:r>
        <w:r w:rsidR="001246C0">
          <w:rPr>
            <w:noProof/>
            <w:webHidden/>
          </w:rPr>
          <w:fldChar w:fldCharType="end"/>
        </w:r>
      </w:hyperlink>
    </w:p>
    <w:p w14:paraId="376ABC4E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20" w:history="1">
        <w:r w:rsidR="001246C0" w:rsidRPr="0098707E">
          <w:rPr>
            <w:rStyle w:val="a7"/>
            <w:noProof/>
          </w:rPr>
          <w:t>2.3</w:t>
        </w:r>
        <w:r w:rsidR="001246C0" w:rsidRPr="0098707E">
          <w:rPr>
            <w:rStyle w:val="a7"/>
            <w:rFonts w:hint="eastAsia"/>
            <w:noProof/>
          </w:rPr>
          <w:t>假定和约束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_Toc10019620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3</w:t>
        </w:r>
        <w:r w:rsidR="001246C0">
          <w:rPr>
            <w:noProof/>
            <w:webHidden/>
          </w:rPr>
          <w:fldChar w:fldCharType="end"/>
        </w:r>
      </w:hyperlink>
    </w:p>
    <w:p w14:paraId="376ABC4F" w14:textId="77777777" w:rsidR="001246C0" w:rsidRDefault="00FA1884">
      <w:pPr>
        <w:pStyle w:val="TOC1"/>
        <w:tabs>
          <w:tab w:val="right" w:leader="dot" w:pos="8296"/>
        </w:tabs>
        <w:rPr>
          <w:noProof/>
          <w:kern w:val="2"/>
          <w:sz w:val="21"/>
        </w:rPr>
      </w:pPr>
      <w:hyperlink w:anchor="_Toc10019621" w:history="1">
        <w:r w:rsidR="001246C0" w:rsidRPr="0098707E">
          <w:rPr>
            <w:rStyle w:val="a7"/>
            <w:rFonts w:hint="eastAsia"/>
            <w:noProof/>
          </w:rPr>
          <w:t>三</w:t>
        </w:r>
        <w:r w:rsidR="001246C0" w:rsidRPr="0098707E">
          <w:rPr>
            <w:rStyle w:val="a7"/>
            <w:noProof/>
          </w:rPr>
          <w:t>.</w:t>
        </w:r>
        <w:r w:rsidR="001246C0" w:rsidRPr="0098707E">
          <w:rPr>
            <w:rStyle w:val="a7"/>
            <w:rFonts w:hint="eastAsia"/>
            <w:noProof/>
          </w:rPr>
          <w:t>需求规定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_Toc10019621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4</w:t>
        </w:r>
        <w:r w:rsidR="001246C0">
          <w:rPr>
            <w:noProof/>
            <w:webHidden/>
          </w:rPr>
          <w:fldChar w:fldCharType="end"/>
        </w:r>
      </w:hyperlink>
    </w:p>
    <w:p w14:paraId="376ABC50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22" w:history="1">
        <w:r w:rsidR="001246C0" w:rsidRPr="0098707E">
          <w:rPr>
            <w:rStyle w:val="a7"/>
            <w:noProof/>
          </w:rPr>
          <w:t>3.1</w:t>
        </w:r>
        <w:r w:rsidR="001246C0" w:rsidRPr="0098707E">
          <w:rPr>
            <w:rStyle w:val="a7"/>
            <w:rFonts w:hint="eastAsia"/>
            <w:noProof/>
          </w:rPr>
          <w:t>对功能的规定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_Toc10019622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4</w:t>
        </w:r>
        <w:r w:rsidR="001246C0">
          <w:rPr>
            <w:noProof/>
            <w:webHidden/>
          </w:rPr>
          <w:fldChar w:fldCharType="end"/>
        </w:r>
      </w:hyperlink>
    </w:p>
    <w:p w14:paraId="376ABC51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23" w:history="1">
        <w:r w:rsidR="001246C0" w:rsidRPr="0098707E">
          <w:rPr>
            <w:rStyle w:val="a7"/>
            <w:noProof/>
          </w:rPr>
          <w:t>3.2</w:t>
        </w:r>
        <w:r w:rsidR="001246C0" w:rsidRPr="0098707E">
          <w:rPr>
            <w:rStyle w:val="a7"/>
            <w:rFonts w:hint="eastAsia"/>
            <w:noProof/>
          </w:rPr>
          <w:t>对性能的规定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_Toc10019623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4</w:t>
        </w:r>
        <w:r w:rsidR="001246C0">
          <w:rPr>
            <w:noProof/>
            <w:webHidden/>
          </w:rPr>
          <w:fldChar w:fldCharType="end"/>
        </w:r>
      </w:hyperlink>
    </w:p>
    <w:p w14:paraId="376ABC52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24" w:history="1">
        <w:r w:rsidR="001246C0" w:rsidRPr="0098707E">
          <w:rPr>
            <w:rStyle w:val="a7"/>
            <w:noProof/>
          </w:rPr>
          <w:t>3.3</w:t>
        </w:r>
        <w:r w:rsidR="001246C0" w:rsidRPr="0098707E">
          <w:rPr>
            <w:rStyle w:val="a7"/>
            <w:rFonts w:hint="eastAsia"/>
            <w:noProof/>
          </w:rPr>
          <w:t>输人输出要求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_Toc10019624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4</w:t>
        </w:r>
        <w:r w:rsidR="001246C0">
          <w:rPr>
            <w:noProof/>
            <w:webHidden/>
          </w:rPr>
          <w:fldChar w:fldCharType="end"/>
        </w:r>
      </w:hyperlink>
    </w:p>
    <w:p w14:paraId="376ABC53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25" w:history="1">
        <w:r w:rsidR="001246C0" w:rsidRPr="0098707E">
          <w:rPr>
            <w:rStyle w:val="a7"/>
            <w:noProof/>
          </w:rPr>
          <w:t>3.4</w:t>
        </w:r>
        <w:r w:rsidR="001246C0" w:rsidRPr="0098707E">
          <w:rPr>
            <w:rStyle w:val="a7"/>
            <w:rFonts w:hint="eastAsia"/>
            <w:noProof/>
          </w:rPr>
          <w:t>故障处理要求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_Toc10019625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4</w:t>
        </w:r>
        <w:r w:rsidR="001246C0">
          <w:rPr>
            <w:noProof/>
            <w:webHidden/>
          </w:rPr>
          <w:fldChar w:fldCharType="end"/>
        </w:r>
      </w:hyperlink>
    </w:p>
    <w:p w14:paraId="376ABC54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26" w:history="1">
        <w:r w:rsidR="001246C0" w:rsidRPr="0098707E">
          <w:rPr>
            <w:rStyle w:val="a7"/>
            <w:noProof/>
          </w:rPr>
          <w:t>3.5</w:t>
        </w:r>
        <w:r w:rsidR="001246C0" w:rsidRPr="0098707E">
          <w:rPr>
            <w:rStyle w:val="a7"/>
            <w:rFonts w:hint="eastAsia"/>
            <w:noProof/>
          </w:rPr>
          <w:t>其他专门要求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_Toc10019626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5</w:t>
        </w:r>
        <w:r w:rsidR="001246C0">
          <w:rPr>
            <w:noProof/>
            <w:webHidden/>
          </w:rPr>
          <w:fldChar w:fldCharType="end"/>
        </w:r>
      </w:hyperlink>
    </w:p>
    <w:p w14:paraId="376ABC55" w14:textId="77777777" w:rsidR="001246C0" w:rsidRDefault="00FA1884">
      <w:pPr>
        <w:pStyle w:val="TOC1"/>
        <w:tabs>
          <w:tab w:val="right" w:leader="dot" w:pos="8296"/>
        </w:tabs>
        <w:rPr>
          <w:noProof/>
          <w:kern w:val="2"/>
          <w:sz w:val="21"/>
        </w:rPr>
      </w:pPr>
      <w:hyperlink w:anchor="_Toc10019627" w:history="1">
        <w:r w:rsidR="001246C0" w:rsidRPr="0098707E">
          <w:rPr>
            <w:rStyle w:val="a7"/>
            <w:rFonts w:hint="eastAsia"/>
            <w:noProof/>
          </w:rPr>
          <w:t>四</w:t>
        </w:r>
        <w:r w:rsidR="001246C0" w:rsidRPr="0098707E">
          <w:rPr>
            <w:rStyle w:val="a7"/>
            <w:noProof/>
          </w:rPr>
          <w:t>.</w:t>
        </w:r>
        <w:r w:rsidR="001246C0" w:rsidRPr="0098707E">
          <w:rPr>
            <w:rStyle w:val="a7"/>
            <w:rFonts w:hint="eastAsia"/>
            <w:noProof/>
          </w:rPr>
          <w:t>运行环境规定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_Toc10019627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5</w:t>
        </w:r>
        <w:r w:rsidR="001246C0">
          <w:rPr>
            <w:noProof/>
            <w:webHidden/>
          </w:rPr>
          <w:fldChar w:fldCharType="end"/>
        </w:r>
      </w:hyperlink>
    </w:p>
    <w:p w14:paraId="376ABC56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28" w:history="1">
        <w:r w:rsidR="001246C0" w:rsidRPr="0098707E">
          <w:rPr>
            <w:rStyle w:val="a7"/>
            <w:noProof/>
          </w:rPr>
          <w:t>4.1</w:t>
        </w:r>
        <w:r w:rsidR="001246C0" w:rsidRPr="0098707E">
          <w:rPr>
            <w:rStyle w:val="a7"/>
            <w:rFonts w:hint="eastAsia"/>
            <w:noProof/>
          </w:rPr>
          <w:t>设备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_Toc10019628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5</w:t>
        </w:r>
        <w:r w:rsidR="001246C0">
          <w:rPr>
            <w:noProof/>
            <w:webHidden/>
          </w:rPr>
          <w:fldChar w:fldCharType="end"/>
        </w:r>
      </w:hyperlink>
    </w:p>
    <w:p w14:paraId="376ABC57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29" w:history="1">
        <w:r w:rsidR="001246C0" w:rsidRPr="0098707E">
          <w:rPr>
            <w:rStyle w:val="a7"/>
            <w:noProof/>
          </w:rPr>
          <w:t>4.2</w:t>
        </w:r>
        <w:r w:rsidR="001246C0" w:rsidRPr="0098707E">
          <w:rPr>
            <w:rStyle w:val="a7"/>
            <w:rFonts w:hint="eastAsia"/>
            <w:noProof/>
          </w:rPr>
          <w:t>支持软件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_Toc10019629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5</w:t>
        </w:r>
        <w:r w:rsidR="001246C0">
          <w:rPr>
            <w:noProof/>
            <w:webHidden/>
          </w:rPr>
          <w:fldChar w:fldCharType="end"/>
        </w:r>
      </w:hyperlink>
    </w:p>
    <w:p w14:paraId="376ABC58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30" w:history="1">
        <w:r w:rsidR="001246C0" w:rsidRPr="0098707E">
          <w:rPr>
            <w:rStyle w:val="a7"/>
            <w:noProof/>
          </w:rPr>
          <w:t>4.3</w:t>
        </w:r>
        <w:r w:rsidR="001246C0" w:rsidRPr="0098707E">
          <w:rPr>
            <w:rStyle w:val="a7"/>
            <w:rFonts w:hint="eastAsia"/>
            <w:noProof/>
          </w:rPr>
          <w:t>控制说明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_Toc10019630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5</w:t>
        </w:r>
        <w:r w:rsidR="001246C0">
          <w:rPr>
            <w:noProof/>
            <w:webHidden/>
          </w:rPr>
          <w:fldChar w:fldCharType="end"/>
        </w:r>
      </w:hyperlink>
    </w:p>
    <w:p w14:paraId="376ABC59" w14:textId="77777777" w:rsidR="001246C0" w:rsidRDefault="00FA1884">
      <w:pPr>
        <w:pStyle w:val="TOC1"/>
        <w:tabs>
          <w:tab w:val="right" w:leader="dot" w:pos="8296"/>
        </w:tabs>
        <w:rPr>
          <w:noProof/>
          <w:kern w:val="2"/>
          <w:sz w:val="21"/>
        </w:rPr>
      </w:pPr>
      <w:hyperlink w:anchor="_Toc10019631" w:history="1">
        <w:r w:rsidR="001246C0" w:rsidRPr="0098707E">
          <w:rPr>
            <w:rStyle w:val="a7"/>
            <w:rFonts w:hint="eastAsia"/>
            <w:noProof/>
          </w:rPr>
          <w:t>五</w:t>
        </w:r>
        <w:r w:rsidR="001246C0" w:rsidRPr="0098707E">
          <w:rPr>
            <w:rStyle w:val="a7"/>
            <w:noProof/>
          </w:rPr>
          <w:t>.</w:t>
        </w:r>
        <w:r w:rsidR="001246C0" w:rsidRPr="0098707E">
          <w:rPr>
            <w:rStyle w:val="a7"/>
            <w:rFonts w:hint="eastAsia"/>
            <w:noProof/>
          </w:rPr>
          <w:t>团队项目的</w:t>
        </w:r>
        <w:r w:rsidR="001246C0" w:rsidRPr="0098707E">
          <w:rPr>
            <w:rStyle w:val="a7"/>
            <w:noProof/>
          </w:rPr>
          <w:t>WBS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_Toc10019631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5</w:t>
        </w:r>
        <w:r w:rsidR="001246C0">
          <w:rPr>
            <w:noProof/>
            <w:webHidden/>
          </w:rPr>
          <w:fldChar w:fldCharType="end"/>
        </w:r>
      </w:hyperlink>
    </w:p>
    <w:p w14:paraId="376ABC5A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32" w:history="1">
        <w:r w:rsidR="001246C0" w:rsidRPr="0098707E">
          <w:rPr>
            <w:rStyle w:val="a7"/>
            <w:noProof/>
          </w:rPr>
          <w:t>5.1</w:t>
        </w:r>
        <w:r w:rsidR="001246C0" w:rsidRPr="0098707E">
          <w:rPr>
            <w:rStyle w:val="a7"/>
            <w:rFonts w:hint="eastAsia"/>
            <w:noProof/>
          </w:rPr>
          <w:t>团队成员分工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_Toc10019632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7</w:t>
        </w:r>
        <w:r w:rsidR="001246C0">
          <w:rPr>
            <w:noProof/>
            <w:webHidden/>
          </w:rPr>
          <w:fldChar w:fldCharType="end"/>
        </w:r>
      </w:hyperlink>
    </w:p>
    <w:p w14:paraId="376ABC5B" w14:textId="77777777" w:rsidR="001246C0" w:rsidRDefault="00FA1884">
      <w:pPr>
        <w:pStyle w:val="TOC2"/>
        <w:tabs>
          <w:tab w:val="right" w:leader="dot" w:pos="8296"/>
        </w:tabs>
        <w:rPr>
          <w:noProof/>
          <w:kern w:val="2"/>
          <w:sz w:val="21"/>
        </w:rPr>
      </w:pPr>
      <w:hyperlink w:anchor="_Toc10019633" w:history="1">
        <w:r w:rsidR="001246C0" w:rsidRPr="0098707E">
          <w:rPr>
            <w:rStyle w:val="a7"/>
            <w:noProof/>
          </w:rPr>
          <w:t>5.2 WBS</w:t>
        </w:r>
        <w:r w:rsidR="001246C0" w:rsidRPr="0098707E">
          <w:rPr>
            <w:rStyle w:val="a7"/>
            <w:rFonts w:hint="eastAsia"/>
            <w:noProof/>
          </w:rPr>
          <w:t>制作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_Toc10019633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7</w:t>
        </w:r>
        <w:r w:rsidR="001246C0">
          <w:rPr>
            <w:noProof/>
            <w:webHidden/>
          </w:rPr>
          <w:fldChar w:fldCharType="end"/>
        </w:r>
      </w:hyperlink>
    </w:p>
    <w:p w14:paraId="376ABC5C" w14:textId="77777777" w:rsidR="001246C0" w:rsidRDefault="00FA1884">
      <w:pPr>
        <w:pStyle w:val="TOC1"/>
        <w:tabs>
          <w:tab w:val="right" w:leader="dot" w:pos="8296"/>
        </w:tabs>
        <w:rPr>
          <w:noProof/>
          <w:kern w:val="2"/>
          <w:sz w:val="21"/>
        </w:rPr>
      </w:pPr>
      <w:hyperlink w:anchor="_Toc10019634" w:history="1">
        <w:r w:rsidR="001246C0" w:rsidRPr="0098707E">
          <w:rPr>
            <w:rStyle w:val="a7"/>
            <w:rFonts w:hint="eastAsia"/>
            <w:noProof/>
          </w:rPr>
          <w:t>六．需求分析总结</w:t>
        </w:r>
        <w:r w:rsidR="001246C0">
          <w:rPr>
            <w:noProof/>
            <w:webHidden/>
          </w:rPr>
          <w:tab/>
        </w:r>
        <w:r w:rsidR="001246C0">
          <w:rPr>
            <w:noProof/>
            <w:webHidden/>
          </w:rPr>
          <w:fldChar w:fldCharType="begin"/>
        </w:r>
        <w:r w:rsidR="001246C0">
          <w:rPr>
            <w:noProof/>
            <w:webHidden/>
          </w:rPr>
          <w:instrText xml:space="preserve"> PAGEREF _Toc10019634 \h </w:instrText>
        </w:r>
        <w:r w:rsidR="001246C0">
          <w:rPr>
            <w:noProof/>
            <w:webHidden/>
          </w:rPr>
        </w:r>
        <w:r w:rsidR="001246C0">
          <w:rPr>
            <w:noProof/>
            <w:webHidden/>
          </w:rPr>
          <w:fldChar w:fldCharType="separate"/>
        </w:r>
        <w:r w:rsidR="001246C0">
          <w:rPr>
            <w:noProof/>
            <w:webHidden/>
          </w:rPr>
          <w:t>9</w:t>
        </w:r>
        <w:r w:rsidR="001246C0">
          <w:rPr>
            <w:noProof/>
            <w:webHidden/>
          </w:rPr>
          <w:fldChar w:fldCharType="end"/>
        </w:r>
      </w:hyperlink>
    </w:p>
    <w:p w14:paraId="376ABC5D" w14:textId="77777777" w:rsidR="00A00DD3" w:rsidRDefault="00331AD7">
      <w:pPr>
        <w:pStyle w:val="1"/>
        <w:jc w:val="left"/>
        <w:sectPr w:rsidR="00A00D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14:paraId="376ABC5E" w14:textId="77777777" w:rsidR="00A00DD3" w:rsidRDefault="00DD1D4D">
      <w:pPr>
        <w:pStyle w:val="1"/>
        <w:jc w:val="left"/>
      </w:pPr>
      <w:bookmarkStart w:id="3" w:name="_Toc23835_WPSOffice_Level1"/>
      <w:bookmarkStart w:id="4" w:name="_Toc10019613"/>
      <w:r>
        <w:rPr>
          <w:rFonts w:hint="eastAsia"/>
        </w:rPr>
        <w:lastRenderedPageBreak/>
        <w:t>一</w:t>
      </w:r>
      <w:r w:rsidR="00274232">
        <w:rPr>
          <w:rFonts w:hint="eastAsia"/>
        </w:rPr>
        <w:t>、</w:t>
      </w:r>
      <w:r>
        <w:rPr>
          <w:rFonts w:hint="eastAsia"/>
        </w:rPr>
        <w:t>引言</w:t>
      </w:r>
      <w:bookmarkEnd w:id="3"/>
      <w:bookmarkEnd w:id="4"/>
      <w:r>
        <w:rPr>
          <w:rFonts w:hint="eastAsia"/>
        </w:rPr>
        <w:t xml:space="preserve">  </w:t>
      </w:r>
    </w:p>
    <w:p w14:paraId="376ABC5F" w14:textId="77777777" w:rsidR="00A00DD3" w:rsidRDefault="00DD1D4D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5" w:name="_Toc5830_WPSOffice_Level2"/>
      <w:bookmarkStart w:id="6" w:name="_Toc10019614"/>
      <w:r>
        <w:rPr>
          <w:rStyle w:val="20"/>
          <w:rFonts w:hint="eastAsia"/>
        </w:rPr>
        <w:t>1.1</w:t>
      </w:r>
      <w:r>
        <w:rPr>
          <w:rStyle w:val="20"/>
          <w:rFonts w:hint="eastAsia"/>
        </w:rPr>
        <w:t>编写目的</w:t>
      </w:r>
      <w:bookmarkEnd w:id="5"/>
      <w:bookmarkEnd w:id="6"/>
      <w:r>
        <w:rPr>
          <w:rStyle w:val="20"/>
          <w:rFonts w:hint="eastAsia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14:paraId="376ABC60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软件需求说明书是需求分析阶段的一个文档，是对软件目标及范围的求精和细化，深入描述软件功能和性能以及软件的约束范围，使用户和软件开发者对该软件的初始的规定有个大概的了解，有利于对项目的回溯和指导后续的开发和维护。</w:t>
      </w:r>
    </w:p>
    <w:p w14:paraId="376ABC61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文档的读者：开发人员与用户代表  </w:t>
      </w:r>
    </w:p>
    <w:p w14:paraId="376ABC62" w14:textId="77777777" w:rsidR="00A00DD3" w:rsidRDefault="00DD1D4D">
      <w:pPr>
        <w:jc w:val="left"/>
        <w:rPr>
          <w:rFonts w:asciiTheme="minorEastAsia" w:hAnsiTheme="minorEastAsia" w:cstheme="minorEastAsia"/>
          <w:sz w:val="24"/>
        </w:rPr>
      </w:pPr>
      <w:bookmarkStart w:id="7" w:name="_Toc18557_WPSOffice_Level2"/>
      <w:bookmarkStart w:id="8" w:name="_Toc10019615"/>
      <w:r>
        <w:rPr>
          <w:rStyle w:val="20"/>
          <w:rFonts w:hint="eastAsia"/>
          <w:szCs w:val="22"/>
        </w:rPr>
        <w:t xml:space="preserve">1.2 </w:t>
      </w:r>
      <w:r>
        <w:rPr>
          <w:rStyle w:val="20"/>
          <w:rFonts w:hint="eastAsia"/>
          <w:szCs w:val="22"/>
        </w:rPr>
        <w:t>背景</w:t>
      </w:r>
      <w:bookmarkEnd w:id="7"/>
      <w:bookmarkEnd w:id="8"/>
      <w:r>
        <w:rPr>
          <w:rStyle w:val="20"/>
          <w:rFonts w:hint="eastAsia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  <w:r>
        <w:rPr>
          <w:rFonts w:asciiTheme="minorEastAsia" w:hAnsiTheme="minorEastAsia" w:cstheme="minorEastAsia" w:hint="eastAsia"/>
          <w:sz w:val="24"/>
        </w:rPr>
        <w:t xml:space="preserve">    </w:t>
      </w:r>
    </w:p>
    <w:p w14:paraId="376ABC63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A.待开发的软件系统的名称：</w:t>
      </w:r>
      <w:r w:rsidR="004A0F90">
        <w:rPr>
          <w:rFonts w:asciiTheme="minorEastAsia" w:hAnsiTheme="minorEastAsia" w:cstheme="minorEastAsia" w:hint="eastAsia"/>
          <w:sz w:val="24"/>
        </w:rPr>
        <w:t>家装漫游与交互</w:t>
      </w:r>
      <w:r>
        <w:rPr>
          <w:rFonts w:asciiTheme="minorEastAsia" w:hAnsiTheme="minorEastAsia" w:cstheme="minorEastAsia" w:hint="eastAsia"/>
          <w:sz w:val="24"/>
        </w:rPr>
        <w:t xml:space="preserve">；  </w:t>
      </w:r>
    </w:p>
    <w:p w14:paraId="376ABC64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B.本项目的任务提出者：代老师（</w:t>
      </w:r>
      <w:proofErr w:type="gramStart"/>
      <w:r>
        <w:rPr>
          <w:rFonts w:asciiTheme="minorEastAsia" w:hAnsiTheme="minorEastAsia" w:cstheme="minorEastAsia" w:hint="eastAsia"/>
          <w:sz w:val="24"/>
        </w:rPr>
        <w:t>代祖华</w:t>
      </w:r>
      <w:proofErr w:type="gramEnd"/>
      <w:r>
        <w:rPr>
          <w:rFonts w:asciiTheme="minorEastAsia" w:hAnsiTheme="minorEastAsia" w:cstheme="minorEastAsia" w:hint="eastAsia"/>
          <w:sz w:val="24"/>
        </w:rPr>
        <w:t xml:space="preserve">）；       </w:t>
      </w:r>
    </w:p>
    <w:p w14:paraId="376ABC65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C.开发者：</w:t>
      </w:r>
      <w:r w:rsidR="004A0F90">
        <w:rPr>
          <w:rFonts w:asciiTheme="minorEastAsia" w:hAnsiTheme="minorEastAsia" w:cstheme="minorEastAsia" w:hint="eastAsia"/>
          <w:sz w:val="24"/>
        </w:rPr>
        <w:t>逆袭</w:t>
      </w:r>
      <w:r>
        <w:rPr>
          <w:rFonts w:asciiTheme="minorEastAsia" w:hAnsiTheme="minorEastAsia" w:cstheme="minorEastAsia" w:hint="eastAsia"/>
          <w:sz w:val="24"/>
        </w:rPr>
        <w:t xml:space="preserve">团队；      </w:t>
      </w:r>
    </w:p>
    <w:p w14:paraId="376ABC66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>D.用户：西北师范大学的学生和教师。</w:t>
      </w:r>
    </w:p>
    <w:p w14:paraId="376ABC67" w14:textId="77777777" w:rsidR="00A00DD3" w:rsidRDefault="00DD1D4D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9" w:name="_Toc11525_WPSOffice_Level2"/>
      <w:bookmarkStart w:id="10" w:name="_Toc10019616"/>
      <w:r>
        <w:rPr>
          <w:rStyle w:val="20"/>
          <w:rFonts w:hint="eastAsia"/>
          <w:szCs w:val="22"/>
        </w:rPr>
        <w:t>1.3</w:t>
      </w:r>
      <w:r>
        <w:rPr>
          <w:rStyle w:val="20"/>
          <w:rFonts w:hint="eastAsia"/>
          <w:szCs w:val="22"/>
        </w:rPr>
        <w:t>参考资料</w:t>
      </w:r>
      <w:bookmarkEnd w:id="9"/>
      <w:bookmarkEnd w:id="10"/>
      <w:r>
        <w:rPr>
          <w:rStyle w:val="20"/>
          <w:rFonts w:hint="eastAsia"/>
          <w:szCs w:val="22"/>
        </w:rPr>
        <w:t xml:space="preserve">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  </w:t>
      </w:r>
    </w:p>
    <w:p w14:paraId="376ABC68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A.《软件工程》</w:t>
      </w:r>
    </w:p>
    <w:p w14:paraId="376ABC69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B.软件需求说明（GB8567-88）</w:t>
      </w:r>
    </w:p>
    <w:p w14:paraId="376ABC6A" w14:textId="77777777" w:rsidR="00A00DD3" w:rsidRDefault="00DD1D4D">
      <w:pPr>
        <w:pStyle w:val="1"/>
        <w:jc w:val="left"/>
      </w:pPr>
      <w:bookmarkStart w:id="11" w:name="_Toc5830_WPSOffice_Level1"/>
      <w:bookmarkStart w:id="12" w:name="_Toc10019617"/>
      <w:r>
        <w:rPr>
          <w:rFonts w:hint="eastAsia"/>
        </w:rPr>
        <w:t>二</w:t>
      </w:r>
      <w:r>
        <w:rPr>
          <w:rFonts w:hint="eastAsia"/>
        </w:rPr>
        <w:t>.</w:t>
      </w:r>
      <w:r>
        <w:rPr>
          <w:rFonts w:hint="eastAsia"/>
        </w:rPr>
        <w:t>任务概述</w:t>
      </w:r>
      <w:bookmarkEnd w:id="11"/>
      <w:bookmarkEnd w:id="12"/>
      <w:r>
        <w:rPr>
          <w:rFonts w:hint="eastAsia"/>
        </w:rPr>
        <w:t xml:space="preserve"> </w:t>
      </w:r>
    </w:p>
    <w:p w14:paraId="376ABC6B" w14:textId="77777777" w:rsidR="00A00DD3" w:rsidRDefault="00DD1D4D">
      <w:pPr>
        <w:jc w:val="left"/>
        <w:rPr>
          <w:rStyle w:val="20"/>
          <w:szCs w:val="22"/>
        </w:rPr>
      </w:pPr>
      <w:bookmarkStart w:id="13" w:name="_Toc17685_WPSOffice_Level2"/>
      <w:bookmarkStart w:id="14" w:name="_Toc10019618"/>
      <w:r>
        <w:rPr>
          <w:rStyle w:val="20"/>
          <w:rFonts w:hint="eastAsia"/>
          <w:szCs w:val="22"/>
        </w:rPr>
        <w:t>2.1</w:t>
      </w:r>
      <w:r>
        <w:rPr>
          <w:rStyle w:val="20"/>
          <w:rFonts w:hint="eastAsia"/>
          <w:szCs w:val="22"/>
        </w:rPr>
        <w:t>目标</w:t>
      </w:r>
      <w:bookmarkEnd w:id="13"/>
      <w:bookmarkEnd w:id="14"/>
    </w:p>
    <w:p w14:paraId="376ABC6C" w14:textId="77777777"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A.软件的开发意图:</w:t>
      </w:r>
      <w:r w:rsidR="00642A67" w:rsidRPr="00642A67">
        <w:rPr>
          <w:rFonts w:ascii="Tahoma" w:hAnsi="Tahoma" w:cs="Tahoma"/>
          <w:color w:val="4D4D4D"/>
          <w:sz w:val="23"/>
          <w:szCs w:val="23"/>
          <w:shd w:val="clear" w:color="auto" w:fill="FFFFFF"/>
        </w:rPr>
        <w:t xml:space="preserve"> </w:t>
      </w:r>
      <w:r w:rsidR="00642A67" w:rsidRPr="000B78F5">
        <w:rPr>
          <w:rFonts w:asciiTheme="minorEastAsia" w:hAnsiTheme="minorEastAsia" w:cstheme="minorEastAsia"/>
          <w:sz w:val="24"/>
        </w:rPr>
        <w:t>买房成为必然的趋势</w:t>
      </w:r>
      <w:r w:rsidR="00642A67" w:rsidRPr="000B78F5">
        <w:rPr>
          <w:rFonts w:asciiTheme="minorEastAsia" w:hAnsiTheme="minorEastAsia" w:cstheme="minorEastAsia" w:hint="eastAsia"/>
          <w:sz w:val="24"/>
        </w:rPr>
        <w:t>，</w:t>
      </w:r>
      <w:r w:rsidR="00642A67" w:rsidRPr="000B78F5">
        <w:rPr>
          <w:rFonts w:asciiTheme="minorEastAsia" w:hAnsiTheme="minorEastAsia" w:cstheme="minorEastAsia"/>
          <w:sz w:val="24"/>
        </w:rPr>
        <w:t>买房之后对于毛坯房一般选择硬装和软装的方式进行装修</w:t>
      </w:r>
      <w:r w:rsidR="00642A67" w:rsidRPr="000B78F5">
        <w:rPr>
          <w:rFonts w:asciiTheme="minorEastAsia" w:hAnsiTheme="minorEastAsia" w:cstheme="minorEastAsia" w:hint="eastAsia"/>
          <w:sz w:val="24"/>
        </w:rPr>
        <w:t>，</w:t>
      </w:r>
      <w:r w:rsidR="00642A67" w:rsidRPr="000B78F5">
        <w:rPr>
          <w:rFonts w:asciiTheme="minorEastAsia" w:hAnsiTheme="minorEastAsia" w:cstheme="minorEastAsia"/>
          <w:sz w:val="24"/>
        </w:rPr>
        <w:t>传统的设计方式与设计师沟通很耗时，我们可以减少客户时间的浪费</w:t>
      </w:r>
      <w:r w:rsidR="00B2248F">
        <w:rPr>
          <w:rFonts w:asciiTheme="minorEastAsia" w:hAnsiTheme="minorEastAsia" w:cstheme="minorEastAsia" w:hint="eastAsia"/>
          <w:sz w:val="24"/>
        </w:rPr>
        <w:t>。</w:t>
      </w:r>
      <w:r w:rsidR="00B2248F">
        <w:rPr>
          <w:rFonts w:asciiTheme="minorEastAsia" w:hAnsiTheme="minorEastAsia" w:cstheme="minorEastAsia"/>
          <w:sz w:val="24"/>
        </w:rPr>
        <w:t>而且在做出后用户直接可以预览效果图</w:t>
      </w:r>
      <w:r>
        <w:rPr>
          <w:rFonts w:asciiTheme="minorEastAsia" w:hAnsiTheme="minorEastAsia" w:cstheme="minorEastAsia" w:hint="eastAsia"/>
          <w:sz w:val="24"/>
        </w:rPr>
        <w:t xml:space="preserve">；  </w:t>
      </w:r>
    </w:p>
    <w:p w14:paraId="376ABC6D" w14:textId="77777777" w:rsidR="00024251" w:rsidRDefault="00DD1D4D">
      <w:pPr>
        <w:ind w:firstLine="420"/>
        <w:rPr>
          <w:rFonts w:asciiTheme="minorEastAsia" w:hAnsiTheme="minorEastAsia" w:cstheme="minorEastAsia"/>
          <w:color w:val="000000"/>
          <w:sz w:val="24"/>
          <w:shd w:val="clear" w:color="auto" w:fill="F5F5F5"/>
        </w:rPr>
      </w:pPr>
      <w:r>
        <w:rPr>
          <w:rFonts w:asciiTheme="minorEastAsia" w:hAnsiTheme="minorEastAsia" w:cstheme="minorEastAsia" w:hint="eastAsia"/>
          <w:sz w:val="24"/>
        </w:rPr>
        <w:t>B.应用目标:通过本软件，</w:t>
      </w:r>
      <w:r>
        <w:rPr>
          <w:rFonts w:asciiTheme="minorEastAsia" w:hAnsiTheme="minorEastAsia" w:cstheme="minorEastAsia" w:hint="eastAsia"/>
          <w:color w:val="000000"/>
          <w:sz w:val="24"/>
          <w:shd w:val="clear" w:color="auto" w:fill="F5F5F5"/>
        </w:rPr>
        <w:t>能够实现</w:t>
      </w:r>
      <w:r w:rsidR="00024251">
        <w:rPr>
          <w:rFonts w:asciiTheme="minorEastAsia" w:hAnsiTheme="minorEastAsia" w:cstheme="minorEastAsia" w:hint="eastAsia"/>
          <w:color w:val="000000"/>
          <w:sz w:val="24"/>
          <w:shd w:val="clear" w:color="auto" w:fill="F5F5F5"/>
        </w:rPr>
        <w:t>场景的漫游以及通过控制键盘来达到更换墙等物体的材质。</w:t>
      </w:r>
    </w:p>
    <w:p w14:paraId="376ABC6E" w14:textId="77777777"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C.作用范围:</w:t>
      </w:r>
      <w:r w:rsidR="00734EDC">
        <w:rPr>
          <w:rFonts w:asciiTheme="minorEastAsia" w:hAnsiTheme="minorEastAsia" w:cstheme="minorEastAsia" w:hint="eastAsia"/>
          <w:color w:val="000000"/>
          <w:sz w:val="24"/>
        </w:rPr>
        <w:t>预装修或打算买房的潜客户</w:t>
      </w:r>
      <w:r>
        <w:rPr>
          <w:rFonts w:asciiTheme="minorEastAsia" w:hAnsiTheme="minorEastAsia" w:cstheme="minorEastAsia" w:hint="eastAsia"/>
          <w:color w:val="000000"/>
          <w:sz w:val="24"/>
        </w:rPr>
        <w:t>；</w:t>
      </w:r>
      <w:r>
        <w:rPr>
          <w:rFonts w:asciiTheme="minorEastAsia" w:hAnsiTheme="minorEastAsia" w:cstheme="minorEastAsia" w:hint="eastAsia"/>
          <w:sz w:val="24"/>
        </w:rPr>
        <w:t xml:space="preserve">      </w:t>
      </w:r>
    </w:p>
    <w:p w14:paraId="376ABC6F" w14:textId="77777777"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D.软件性质:软件是一个独立的软件，和其他的系统没有冲突。  </w:t>
      </w:r>
    </w:p>
    <w:p w14:paraId="376ABC70" w14:textId="77777777" w:rsidR="00A00DD3" w:rsidRDefault="00DD1D4D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15" w:name="_Toc21466_WPSOffice_Level2"/>
      <w:bookmarkStart w:id="16" w:name="_Toc10019619"/>
      <w:r>
        <w:rPr>
          <w:rStyle w:val="20"/>
          <w:rFonts w:hint="eastAsia"/>
          <w:szCs w:val="22"/>
        </w:rPr>
        <w:t>2.2</w:t>
      </w:r>
      <w:r>
        <w:rPr>
          <w:rStyle w:val="20"/>
          <w:rFonts w:hint="eastAsia"/>
          <w:szCs w:val="22"/>
        </w:rPr>
        <w:t>用户的特点</w:t>
      </w:r>
      <w:bookmarkEnd w:id="15"/>
      <w:bookmarkEnd w:id="16"/>
      <w:r>
        <w:rPr>
          <w:rStyle w:val="20"/>
          <w:rFonts w:hint="eastAsia"/>
          <w:szCs w:val="22"/>
        </w:rPr>
        <w:t xml:space="preserve">  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14:paraId="376ABC71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A.最终用户特点:最终用户主要是</w:t>
      </w:r>
      <w:r w:rsidR="004F2E5A">
        <w:rPr>
          <w:rFonts w:asciiTheme="minorEastAsia" w:hAnsiTheme="minorEastAsia" w:cstheme="minorEastAsia" w:hint="eastAsia"/>
          <w:color w:val="000000"/>
          <w:sz w:val="24"/>
        </w:rPr>
        <w:t>准备装修的顾客</w:t>
      </w:r>
      <w:r>
        <w:rPr>
          <w:rFonts w:asciiTheme="minorEastAsia" w:hAnsiTheme="minorEastAsia" w:cstheme="minorEastAsia" w:hint="eastAsia"/>
          <w:sz w:val="24"/>
        </w:rPr>
        <w:t xml:space="preserve">，软件设计等符合该类群体的使用习惯；   </w:t>
      </w:r>
    </w:p>
    <w:p w14:paraId="376ABC72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B.操作人员的教育水平和技术专长：本科/软件开发维护人员的教育水平和技术专长：本科/软件开发；    </w:t>
      </w:r>
    </w:p>
    <w:p w14:paraId="376ABC73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</w:t>
      </w:r>
      <w:r w:rsidR="002924B0">
        <w:rPr>
          <w:rFonts w:asciiTheme="minorEastAsia" w:hAnsiTheme="minorEastAsia" w:cstheme="minorEastAsia" w:hint="eastAsia"/>
          <w:sz w:val="24"/>
        </w:rPr>
        <w:t>本软件的预期使用频度：系统正常运行后预期使用频度比较高，随着客户的人数变动而应。</w:t>
      </w:r>
    </w:p>
    <w:p w14:paraId="376ABC74" w14:textId="77777777" w:rsidR="00A00DD3" w:rsidRDefault="00DD1D4D">
      <w:pPr>
        <w:jc w:val="left"/>
        <w:rPr>
          <w:rStyle w:val="20"/>
          <w:szCs w:val="22"/>
        </w:rPr>
      </w:pPr>
      <w:bookmarkStart w:id="17" w:name="_Toc27358_WPSOffice_Level2"/>
      <w:bookmarkStart w:id="18" w:name="_Toc10019620"/>
      <w:r>
        <w:rPr>
          <w:rStyle w:val="20"/>
          <w:rFonts w:hint="eastAsia"/>
          <w:szCs w:val="22"/>
        </w:rPr>
        <w:t>2.3</w:t>
      </w:r>
      <w:r>
        <w:rPr>
          <w:rStyle w:val="20"/>
          <w:rFonts w:hint="eastAsia"/>
          <w:szCs w:val="22"/>
        </w:rPr>
        <w:t>假定和约束</w:t>
      </w:r>
      <w:bookmarkEnd w:id="17"/>
      <w:bookmarkEnd w:id="18"/>
      <w:r>
        <w:rPr>
          <w:rStyle w:val="20"/>
          <w:rFonts w:hint="eastAsia"/>
          <w:szCs w:val="22"/>
        </w:rPr>
        <w:t xml:space="preserve">  </w:t>
      </w:r>
    </w:p>
    <w:p w14:paraId="376ABC75" w14:textId="77777777"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 xml:space="preserve">A.开发经费限制：待定；        </w:t>
      </w:r>
    </w:p>
    <w:p w14:paraId="376ABC76" w14:textId="77777777"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B.开发期限：整个系统的最晚完成期限是2019年6月25日；        </w:t>
      </w:r>
    </w:p>
    <w:p w14:paraId="376ABC77" w14:textId="77777777" w:rsidR="00A00DD3" w:rsidRDefault="00DD1D4D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C.软件运行约束：要求</w:t>
      </w:r>
      <w:r w:rsidR="001B7B41">
        <w:rPr>
          <w:rFonts w:asciiTheme="minorEastAsia" w:hAnsiTheme="minorEastAsia" w:cstheme="minorEastAsia" w:hint="eastAsia"/>
          <w:sz w:val="24"/>
        </w:rPr>
        <w:t>windows 7</w:t>
      </w:r>
      <w:r>
        <w:rPr>
          <w:rFonts w:asciiTheme="minorEastAsia" w:hAnsiTheme="minorEastAsia" w:cstheme="minorEastAsia" w:hint="eastAsia"/>
          <w:sz w:val="24"/>
        </w:rPr>
        <w:t>以上的操作系统。</w:t>
      </w:r>
    </w:p>
    <w:p w14:paraId="376ABC78" w14:textId="77777777" w:rsidR="00A00DD3" w:rsidRPr="00331AD7" w:rsidRDefault="00DD1D4D" w:rsidP="00331AD7">
      <w:pPr>
        <w:pStyle w:val="1"/>
        <w:jc w:val="left"/>
      </w:pPr>
      <w:bookmarkStart w:id="19" w:name="_Toc18557_WPSOffice_Level1"/>
      <w:bookmarkStart w:id="20" w:name="_Toc10019621"/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需求规定</w:t>
      </w:r>
      <w:bookmarkEnd w:id="19"/>
      <w:bookmarkEnd w:id="20"/>
      <w:r w:rsidRPr="00331AD7">
        <w:rPr>
          <w:rFonts w:hint="eastAsia"/>
          <w:b w:val="0"/>
        </w:rPr>
        <w:t xml:space="preserve"> </w:t>
      </w:r>
      <w:r w:rsidRPr="00331AD7">
        <w:rPr>
          <w:rFonts w:hint="eastAsia"/>
        </w:rPr>
        <w:t xml:space="preserve"> </w:t>
      </w:r>
    </w:p>
    <w:p w14:paraId="376ABC79" w14:textId="77777777" w:rsidR="00A00DD3" w:rsidRDefault="00DD1D4D">
      <w:pPr>
        <w:jc w:val="left"/>
        <w:rPr>
          <w:rStyle w:val="20"/>
          <w:szCs w:val="22"/>
        </w:rPr>
      </w:pPr>
      <w:bookmarkStart w:id="21" w:name="_Toc17225_WPSOffice_Level2"/>
      <w:bookmarkStart w:id="22" w:name="_Toc10019622"/>
      <w:r>
        <w:rPr>
          <w:rStyle w:val="20"/>
          <w:rFonts w:hint="eastAsia"/>
          <w:szCs w:val="22"/>
        </w:rPr>
        <w:t>3.1</w:t>
      </w:r>
      <w:r>
        <w:rPr>
          <w:rStyle w:val="20"/>
          <w:rFonts w:hint="eastAsia"/>
          <w:szCs w:val="22"/>
        </w:rPr>
        <w:t>对功能的规定</w:t>
      </w:r>
      <w:bookmarkEnd w:id="21"/>
      <w:bookmarkEnd w:id="22"/>
    </w:p>
    <w:p w14:paraId="376ABC7A" w14:textId="77777777" w:rsidR="00A00DD3" w:rsidRDefault="007263B2">
      <w:pPr>
        <w:jc w:val="left"/>
      </w:pPr>
      <w:r>
        <w:rPr>
          <w:noProof/>
        </w:rPr>
        <w:drawing>
          <wp:inline distT="0" distB="0" distL="0" distR="0" wp14:anchorId="376ABCB3" wp14:editId="376ABCB4">
            <wp:extent cx="5267325" cy="2952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ABC7B" w14:textId="77777777" w:rsidR="00A00DD3" w:rsidRDefault="00DD1D4D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【图一】用例和执行者之间的关系</w:t>
      </w:r>
    </w:p>
    <w:p w14:paraId="738B4637" w14:textId="32BC9BE8" w:rsidR="00456866" w:rsidRDefault="008E4112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noProof/>
          <w:sz w:val="24"/>
        </w:rPr>
        <w:drawing>
          <wp:inline distT="0" distB="0" distL="0" distR="0" wp14:anchorId="08B5E209" wp14:editId="35A5DB65">
            <wp:extent cx="5274310" cy="31375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类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D969" w14:textId="79E815E6" w:rsidR="008E4112" w:rsidRDefault="008E4112" w:rsidP="008E4112">
      <w:pPr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【图</w:t>
      </w:r>
      <w:r>
        <w:rPr>
          <w:rFonts w:asciiTheme="minorEastAsia" w:hAnsiTheme="minorEastAsia" w:cstheme="minorEastAsia" w:hint="eastAsia"/>
          <w:sz w:val="24"/>
        </w:rPr>
        <w:t>二</w:t>
      </w:r>
      <w:r>
        <w:rPr>
          <w:rFonts w:asciiTheme="minorEastAsia" w:hAnsiTheme="minorEastAsia" w:cstheme="minorEastAsia" w:hint="eastAsia"/>
          <w:sz w:val="24"/>
        </w:rPr>
        <w:t>】</w:t>
      </w:r>
      <w:r>
        <w:rPr>
          <w:rFonts w:asciiTheme="minorEastAsia" w:hAnsiTheme="minorEastAsia" w:cstheme="minorEastAsia" w:hint="eastAsia"/>
          <w:sz w:val="24"/>
        </w:rPr>
        <w:t>类图</w:t>
      </w:r>
      <w:bookmarkStart w:id="23" w:name="_GoBack"/>
      <w:bookmarkEnd w:id="23"/>
    </w:p>
    <w:p w14:paraId="27404E74" w14:textId="77777777" w:rsidR="008E4112" w:rsidRPr="008E4112" w:rsidRDefault="008E4112">
      <w:pPr>
        <w:jc w:val="center"/>
        <w:rPr>
          <w:rFonts w:asciiTheme="minorEastAsia" w:hAnsiTheme="minorEastAsia" w:cstheme="minorEastAsia" w:hint="eastAsia"/>
          <w:sz w:val="24"/>
        </w:rPr>
      </w:pPr>
    </w:p>
    <w:p w14:paraId="376ABC7C" w14:textId="77777777" w:rsidR="00A00DD3" w:rsidRDefault="00DD1D4D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24" w:name="_Toc27475_WPSOffice_Level2"/>
      <w:bookmarkStart w:id="25" w:name="_Toc10019623"/>
      <w:r>
        <w:rPr>
          <w:rStyle w:val="20"/>
          <w:rFonts w:hint="eastAsia"/>
          <w:szCs w:val="22"/>
        </w:rPr>
        <w:lastRenderedPageBreak/>
        <w:t>3.2</w:t>
      </w:r>
      <w:r>
        <w:rPr>
          <w:rStyle w:val="20"/>
          <w:rFonts w:hint="eastAsia"/>
          <w:szCs w:val="22"/>
        </w:rPr>
        <w:t>对性能的规定</w:t>
      </w:r>
      <w:bookmarkEnd w:id="24"/>
      <w:bookmarkEnd w:id="25"/>
    </w:p>
    <w:p w14:paraId="376ABC7D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A.精度：1.软件的输入精度：小数点后保留两位数字，限制输入特殊字符</w:t>
      </w:r>
    </w:p>
    <w:p w14:paraId="376ABC7E" w14:textId="77777777" w:rsidR="00A00DD3" w:rsidRDefault="00DD1D4D" w:rsidP="00D75327">
      <w:pPr>
        <w:ind w:left="840"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2.输出数据的精度：小数点后保留两位有效数字</w:t>
      </w:r>
    </w:p>
    <w:p w14:paraId="376ABC7F" w14:textId="77777777" w:rsidR="00A00DD3" w:rsidRDefault="00DD1D4D" w:rsidP="00D75327">
      <w:pPr>
        <w:ind w:left="840" w:firstLineChars="200" w:firstLine="48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3.传输过程中的精度：小数点后保留两位有效数字      </w:t>
      </w:r>
    </w:p>
    <w:p w14:paraId="376ABC80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B.时间特性要求：1.响应时间：0.5s</w:t>
      </w:r>
    </w:p>
    <w:p w14:paraId="376ABC81" w14:textId="77777777" w:rsidR="00A00DD3" w:rsidRDefault="00DD1D4D">
      <w:pPr>
        <w:ind w:left="1260" w:firstLineChars="473" w:firstLine="1135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2.更新处理时间：0.5s</w:t>
      </w:r>
    </w:p>
    <w:p w14:paraId="376ABC82" w14:textId="77777777" w:rsidR="00A00DD3" w:rsidRDefault="00DD1D4D">
      <w:pPr>
        <w:ind w:left="1260" w:firstLineChars="473" w:firstLine="1135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3.数据的转换和传送时间：1s     </w:t>
      </w:r>
    </w:p>
    <w:p w14:paraId="376ABC83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C.灵活性：1.运行环境的变化：应该在windows </w:t>
      </w:r>
      <w:r w:rsidR="001F0AA1">
        <w:rPr>
          <w:rFonts w:asciiTheme="minorEastAsia" w:hAnsiTheme="minorEastAsia" w:cstheme="minorEastAsia" w:hint="eastAsia"/>
          <w:sz w:val="24"/>
        </w:rPr>
        <w:t>7</w:t>
      </w:r>
      <w:r>
        <w:rPr>
          <w:rFonts w:asciiTheme="minorEastAsia" w:hAnsiTheme="minorEastAsia" w:cstheme="minorEastAsia" w:hint="eastAsia"/>
          <w:sz w:val="24"/>
        </w:rPr>
        <w:t>系统版本上，适用于现有的流行系统</w:t>
      </w:r>
    </w:p>
    <w:p w14:paraId="376ABC84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 w:hint="eastAsia"/>
          <w:sz w:val="24"/>
        </w:rPr>
        <w:t xml:space="preserve">D.计划的变化或改进：根据用户的需求不断的对软件进行升级和更新 </w:t>
      </w:r>
      <w:r>
        <w:rPr>
          <w:rFonts w:asciiTheme="minorEastAsia" w:hAnsiTheme="minorEastAsia" w:cstheme="minorEastAsia" w:hint="eastAsia"/>
          <w:sz w:val="28"/>
          <w:szCs w:val="28"/>
        </w:rPr>
        <w:t xml:space="preserve"> </w:t>
      </w:r>
    </w:p>
    <w:p w14:paraId="376ABC85" w14:textId="77777777" w:rsidR="00A00DD3" w:rsidRDefault="00DD1D4D">
      <w:pPr>
        <w:jc w:val="left"/>
        <w:rPr>
          <w:rStyle w:val="20"/>
          <w:szCs w:val="22"/>
        </w:rPr>
      </w:pPr>
      <w:bookmarkStart w:id="26" w:name="_Toc579_WPSOffice_Level2"/>
      <w:bookmarkStart w:id="27" w:name="_Toc10019624"/>
      <w:r>
        <w:rPr>
          <w:rStyle w:val="20"/>
          <w:rFonts w:hint="eastAsia"/>
          <w:szCs w:val="22"/>
        </w:rPr>
        <w:t>3.3</w:t>
      </w:r>
      <w:r>
        <w:rPr>
          <w:rStyle w:val="20"/>
          <w:rFonts w:hint="eastAsia"/>
          <w:szCs w:val="22"/>
        </w:rPr>
        <w:t>输人输出要求</w:t>
      </w:r>
      <w:bookmarkEnd w:id="26"/>
      <w:bookmarkEnd w:id="27"/>
    </w:p>
    <w:p w14:paraId="376ABC86" w14:textId="77777777" w:rsidR="00A00DD3" w:rsidRDefault="00DD1D4D" w:rsidP="001F0AA1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A.输入 : 1.</w:t>
      </w:r>
      <w:r w:rsidR="001F0AA1">
        <w:rPr>
          <w:rFonts w:asciiTheme="minorEastAsia" w:hAnsiTheme="minorEastAsia" w:cstheme="minorEastAsia" w:hint="eastAsia"/>
          <w:sz w:val="24"/>
        </w:rPr>
        <w:t>用户可直接登录软件，通过浏览介绍知晓怎样操作软件。</w:t>
      </w:r>
    </w:p>
    <w:p w14:paraId="376ABC87" w14:textId="77777777" w:rsidR="00A00DD3" w:rsidRDefault="00DD1D4D">
      <w:pPr>
        <w:ind w:left="420" w:firstLineChars="473" w:firstLine="1135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</w:t>
      </w:r>
      <w:r w:rsidR="001F0AA1">
        <w:rPr>
          <w:rFonts w:asciiTheme="minorEastAsia" w:hAnsiTheme="minorEastAsia" w:cstheme="minorEastAsia" w:hint="eastAsia"/>
          <w:sz w:val="24"/>
        </w:rPr>
        <w:t>根据操作提示，从键盘输入来操作镜头的变换</w:t>
      </w:r>
    </w:p>
    <w:p w14:paraId="376ABC88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B.输出:1.对应</w:t>
      </w:r>
      <w:r w:rsidR="001613C7">
        <w:rPr>
          <w:rFonts w:asciiTheme="minorEastAsia" w:hAnsiTheme="minorEastAsia" w:cstheme="minorEastAsia" w:hint="eastAsia"/>
          <w:sz w:val="24"/>
        </w:rPr>
        <w:t>用户键盘输入响应来显示不同的视角。</w:t>
      </w:r>
    </w:p>
    <w:p w14:paraId="376ABC89" w14:textId="77777777" w:rsidR="00A00DD3" w:rsidRDefault="00DD1D4D">
      <w:pPr>
        <w:ind w:left="840"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2.</w:t>
      </w:r>
      <w:r w:rsidR="005C50F9">
        <w:rPr>
          <w:rFonts w:asciiTheme="minorEastAsia" w:hAnsiTheme="minorEastAsia" w:cstheme="minorEastAsia" w:hint="eastAsia"/>
          <w:sz w:val="24"/>
        </w:rPr>
        <w:t>根据键盘输入显示材质的更换。</w:t>
      </w:r>
    </w:p>
    <w:p w14:paraId="376ABC8A" w14:textId="77777777" w:rsidR="00A00DD3" w:rsidRDefault="00DD1D4D">
      <w:pPr>
        <w:jc w:val="left"/>
        <w:rPr>
          <w:rFonts w:asciiTheme="minorEastAsia" w:hAnsiTheme="minorEastAsia" w:cstheme="minorEastAsia"/>
          <w:sz w:val="28"/>
          <w:szCs w:val="28"/>
        </w:rPr>
      </w:pPr>
      <w:bookmarkStart w:id="28" w:name="_Toc29719_WPSOffice_Level2"/>
      <w:bookmarkStart w:id="29" w:name="_Toc10019625"/>
      <w:r>
        <w:rPr>
          <w:rStyle w:val="20"/>
          <w:rFonts w:hint="eastAsia"/>
          <w:szCs w:val="22"/>
        </w:rPr>
        <w:t>3.</w:t>
      </w:r>
      <w:r w:rsidR="00BC239F">
        <w:rPr>
          <w:rStyle w:val="20"/>
          <w:rFonts w:hint="eastAsia"/>
          <w:szCs w:val="22"/>
        </w:rPr>
        <w:t>4</w:t>
      </w:r>
      <w:r>
        <w:rPr>
          <w:rStyle w:val="20"/>
          <w:rFonts w:hint="eastAsia"/>
          <w:szCs w:val="22"/>
        </w:rPr>
        <w:t>故障处理要求</w:t>
      </w:r>
      <w:bookmarkEnd w:id="28"/>
      <w:bookmarkEnd w:id="29"/>
      <w:r>
        <w:rPr>
          <w:rFonts w:asciiTheme="minorEastAsia" w:hAnsiTheme="minorEastAsia" w:cstheme="minorEastAsia" w:hint="eastAsia"/>
          <w:sz w:val="28"/>
          <w:szCs w:val="28"/>
        </w:rPr>
        <w:t xml:space="preserve">  </w:t>
      </w:r>
    </w:p>
    <w:p w14:paraId="376ABC8B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A.硬件故障：断电，磁盘损坏，病毒入侵等造成数据损坏，可联系开发人员，进行专门的数据恢复  </w:t>
      </w:r>
    </w:p>
    <w:p w14:paraId="376ABC8C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B.软件故障：软件可能出现兼容性的问题，可以及时与开发端联系  </w:t>
      </w:r>
    </w:p>
    <w:p w14:paraId="376ABC8D" w14:textId="77777777" w:rsidR="00A00DD3" w:rsidRDefault="00DD1D4D">
      <w:pPr>
        <w:jc w:val="left"/>
        <w:rPr>
          <w:rStyle w:val="20"/>
          <w:szCs w:val="22"/>
        </w:rPr>
      </w:pPr>
      <w:bookmarkStart w:id="30" w:name="_Toc10776_WPSOffice_Level2"/>
      <w:bookmarkStart w:id="31" w:name="_Toc10019626"/>
      <w:r>
        <w:rPr>
          <w:rStyle w:val="20"/>
          <w:rFonts w:hint="eastAsia"/>
          <w:szCs w:val="22"/>
        </w:rPr>
        <w:t>3.</w:t>
      </w:r>
      <w:r w:rsidR="00BC239F">
        <w:rPr>
          <w:rStyle w:val="20"/>
          <w:rFonts w:hint="eastAsia"/>
          <w:szCs w:val="22"/>
        </w:rPr>
        <w:t>5</w:t>
      </w:r>
      <w:r>
        <w:rPr>
          <w:rStyle w:val="20"/>
          <w:rFonts w:hint="eastAsia"/>
          <w:szCs w:val="22"/>
        </w:rPr>
        <w:t>其他专门要求</w:t>
      </w:r>
      <w:bookmarkEnd w:id="30"/>
      <w:bookmarkEnd w:id="31"/>
    </w:p>
    <w:p w14:paraId="376ABC8E" w14:textId="77777777" w:rsidR="00A00DD3" w:rsidRDefault="00BC239F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</w:t>
      </w:r>
      <w:r w:rsidR="00DD1D4D">
        <w:rPr>
          <w:rFonts w:asciiTheme="minorEastAsia" w:hAnsiTheme="minorEastAsia" w:cstheme="minorEastAsia" w:hint="eastAsia"/>
          <w:sz w:val="24"/>
        </w:rPr>
        <w:t>. 软件的可维护性：出现运行错误需找专业人员进行维护工作</w:t>
      </w:r>
    </w:p>
    <w:p w14:paraId="376ABC8F" w14:textId="77777777" w:rsidR="00A00DD3" w:rsidRDefault="00BC239F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</w:t>
      </w:r>
      <w:r w:rsidR="00DD1D4D">
        <w:rPr>
          <w:rFonts w:asciiTheme="minorEastAsia" w:hAnsiTheme="minorEastAsia" w:cstheme="minorEastAsia" w:hint="eastAsia"/>
          <w:sz w:val="24"/>
        </w:rPr>
        <w:t>.软件的易读性，可靠性：要求用户按照要求合法输入，不得随意对软件的相关空间做任何非法删改</w:t>
      </w:r>
    </w:p>
    <w:p w14:paraId="376ABC90" w14:textId="77777777" w:rsidR="00A00DD3" w:rsidRDefault="00DD1D4D" w:rsidP="003B093E">
      <w:pPr>
        <w:pStyle w:val="1"/>
        <w:jc w:val="left"/>
      </w:pPr>
      <w:bookmarkStart w:id="32" w:name="_Toc10019627"/>
      <w:r>
        <w:rPr>
          <w:rFonts w:hint="eastAsia"/>
        </w:rPr>
        <w:t>四</w:t>
      </w:r>
      <w:r>
        <w:rPr>
          <w:rFonts w:hint="eastAsia"/>
        </w:rPr>
        <w:t>.</w:t>
      </w:r>
      <w:r>
        <w:rPr>
          <w:rFonts w:hint="eastAsia"/>
        </w:rPr>
        <w:t>运行环境规定</w:t>
      </w:r>
      <w:bookmarkEnd w:id="32"/>
    </w:p>
    <w:p w14:paraId="376ABC91" w14:textId="77777777" w:rsidR="00A00DD3" w:rsidRDefault="00DD1D4D">
      <w:pPr>
        <w:jc w:val="left"/>
        <w:rPr>
          <w:rStyle w:val="20"/>
          <w:szCs w:val="22"/>
        </w:rPr>
      </w:pPr>
      <w:bookmarkStart w:id="33" w:name="_Toc10019628"/>
      <w:r>
        <w:rPr>
          <w:rStyle w:val="20"/>
          <w:rFonts w:hint="eastAsia"/>
          <w:szCs w:val="22"/>
        </w:rPr>
        <w:t>4.1</w:t>
      </w:r>
      <w:r>
        <w:rPr>
          <w:rStyle w:val="20"/>
          <w:rFonts w:hint="eastAsia"/>
          <w:szCs w:val="22"/>
        </w:rPr>
        <w:t>设备</w:t>
      </w:r>
      <w:bookmarkEnd w:id="33"/>
    </w:p>
    <w:p w14:paraId="376ABC92" w14:textId="77777777" w:rsidR="00A00DD3" w:rsidRDefault="00DD1D4D">
      <w:pPr>
        <w:numPr>
          <w:ilvl w:val="0"/>
          <w:numId w:val="1"/>
        </w:numPr>
        <w:ind w:firstLine="56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server 要求内存在256以上，CPU2.0GB以上</w:t>
      </w:r>
    </w:p>
    <w:p w14:paraId="376ABC93" w14:textId="77777777" w:rsidR="00A00DD3" w:rsidRDefault="00DD1D4D">
      <w:pPr>
        <w:numPr>
          <w:ilvl w:val="0"/>
          <w:numId w:val="1"/>
        </w:numPr>
        <w:ind w:firstLine="560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Clinet</w:t>
      </w:r>
      <w:proofErr w:type="spellEnd"/>
      <w:r>
        <w:rPr>
          <w:rFonts w:asciiTheme="minorEastAsia" w:hAnsiTheme="minorEastAsia" w:cstheme="minorEastAsia" w:hint="eastAsia"/>
          <w:sz w:val="24"/>
        </w:rPr>
        <w:t>内存在128以上，CPU奔腾III以上，最大支持20台分机连接到主机上</w:t>
      </w:r>
    </w:p>
    <w:p w14:paraId="376ABC94" w14:textId="77777777" w:rsidR="00A00DD3" w:rsidRDefault="00DD1D4D">
      <w:pPr>
        <w:jc w:val="left"/>
        <w:rPr>
          <w:rStyle w:val="20"/>
          <w:szCs w:val="22"/>
        </w:rPr>
      </w:pPr>
      <w:bookmarkStart w:id="34" w:name="_Toc10019629"/>
      <w:r>
        <w:rPr>
          <w:rStyle w:val="20"/>
          <w:rFonts w:hint="eastAsia"/>
          <w:szCs w:val="22"/>
        </w:rPr>
        <w:t>4.2</w:t>
      </w:r>
      <w:r>
        <w:rPr>
          <w:rStyle w:val="20"/>
          <w:rFonts w:hint="eastAsia"/>
          <w:szCs w:val="22"/>
        </w:rPr>
        <w:t>支持软件</w:t>
      </w:r>
      <w:bookmarkEnd w:id="34"/>
    </w:p>
    <w:p w14:paraId="376ABC95" w14:textId="77777777" w:rsidR="00A00DD3" w:rsidRDefault="00DD1D4D" w:rsidP="00C257E9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A.操作系统：windows </w:t>
      </w:r>
      <w:r w:rsidR="00C257E9">
        <w:rPr>
          <w:rFonts w:asciiTheme="minorEastAsia" w:hAnsiTheme="minorEastAsia" w:cstheme="minorEastAsia" w:hint="eastAsia"/>
          <w:sz w:val="24"/>
        </w:rPr>
        <w:t>7</w:t>
      </w:r>
      <w:r>
        <w:rPr>
          <w:rFonts w:asciiTheme="minorEastAsia" w:hAnsiTheme="minorEastAsia" w:cstheme="minorEastAsia" w:hint="eastAsia"/>
          <w:sz w:val="24"/>
        </w:rPr>
        <w:t xml:space="preserve"> 以上操作  </w:t>
      </w:r>
    </w:p>
    <w:p w14:paraId="376ABC96" w14:textId="77777777" w:rsidR="00A00DD3" w:rsidRDefault="00C257E9" w:rsidP="006D0E9A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B．实现</w:t>
      </w:r>
      <w:r w:rsidR="00DD1D4D">
        <w:rPr>
          <w:rFonts w:asciiTheme="minorEastAsia" w:hAnsiTheme="minorEastAsia" w:cstheme="minorEastAsia" w:hint="eastAsia"/>
          <w:sz w:val="24"/>
        </w:rPr>
        <w:t>软件：</w:t>
      </w:r>
      <w:r>
        <w:rPr>
          <w:rFonts w:asciiTheme="minorEastAsia" w:hAnsiTheme="minorEastAsia" w:cstheme="minorEastAsia" w:hint="eastAsia"/>
          <w:sz w:val="24"/>
        </w:rPr>
        <w:t>UE4</w:t>
      </w:r>
      <w:r w:rsidR="00805E4C">
        <w:rPr>
          <w:rFonts w:asciiTheme="minorEastAsia" w:hAnsiTheme="minorEastAsia" w:cstheme="minorEastAsia" w:hint="eastAsia"/>
          <w:sz w:val="24"/>
        </w:rPr>
        <w:t>，3DSMAX</w:t>
      </w:r>
      <w:r w:rsidR="00DD1D4D">
        <w:rPr>
          <w:rFonts w:asciiTheme="minorEastAsia" w:hAnsiTheme="minorEastAsia" w:cstheme="minorEastAsia" w:hint="eastAsia"/>
          <w:sz w:val="24"/>
        </w:rPr>
        <w:t xml:space="preserve"> </w:t>
      </w:r>
    </w:p>
    <w:p w14:paraId="376ABC97" w14:textId="77777777" w:rsidR="00A00DD3" w:rsidRDefault="00DD1D4D">
      <w:pPr>
        <w:jc w:val="left"/>
        <w:rPr>
          <w:rStyle w:val="20"/>
          <w:szCs w:val="22"/>
        </w:rPr>
      </w:pPr>
      <w:bookmarkStart w:id="35" w:name="_Toc10019630"/>
      <w:r>
        <w:rPr>
          <w:rStyle w:val="20"/>
          <w:rFonts w:hint="eastAsia"/>
          <w:szCs w:val="22"/>
        </w:rPr>
        <w:t>4.</w:t>
      </w:r>
      <w:r w:rsidR="003349E8">
        <w:rPr>
          <w:rStyle w:val="20"/>
          <w:rFonts w:hint="eastAsia"/>
          <w:szCs w:val="22"/>
        </w:rPr>
        <w:t>3</w:t>
      </w:r>
      <w:r>
        <w:rPr>
          <w:rStyle w:val="20"/>
          <w:rFonts w:hint="eastAsia"/>
          <w:szCs w:val="22"/>
        </w:rPr>
        <w:t>控制说明</w:t>
      </w:r>
      <w:bookmarkEnd w:id="35"/>
    </w:p>
    <w:p w14:paraId="376ABC98" w14:textId="77777777" w:rsidR="00A00DD3" w:rsidRDefault="00DD1D4D">
      <w:pPr>
        <w:ind w:firstLine="420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该系统的主要输入设备是键盘，输出主要是显示器输出。</w:t>
      </w:r>
    </w:p>
    <w:p w14:paraId="376ABC99" w14:textId="77777777" w:rsidR="00A00DD3" w:rsidRDefault="00DD1D4D">
      <w:pPr>
        <w:pStyle w:val="1"/>
        <w:jc w:val="left"/>
      </w:pPr>
      <w:bookmarkStart w:id="36" w:name="_Toc10019631"/>
      <w:r>
        <w:rPr>
          <w:rFonts w:hint="eastAsia"/>
        </w:rPr>
        <w:lastRenderedPageBreak/>
        <w:t>五</w:t>
      </w:r>
      <w:r>
        <w:rPr>
          <w:rFonts w:hint="eastAsia"/>
        </w:rPr>
        <w:t>.</w:t>
      </w:r>
      <w:r w:rsidR="00467D51">
        <w:rPr>
          <w:rFonts w:hint="eastAsia"/>
        </w:rPr>
        <w:t>团队项目的</w:t>
      </w:r>
      <w:r w:rsidR="00467D51">
        <w:rPr>
          <w:rFonts w:hint="eastAsia"/>
        </w:rPr>
        <w:t>WBS</w:t>
      </w:r>
      <w:bookmarkEnd w:id="36"/>
    </w:p>
    <w:p w14:paraId="376ABC9A" w14:textId="77777777" w:rsidR="00DE257F" w:rsidRPr="00DE257F" w:rsidRDefault="00DE257F" w:rsidP="00DE257F">
      <w:r>
        <w:rPr>
          <w:rFonts w:hint="eastAsia"/>
        </w:rPr>
        <w:t>总体设计：</w:t>
      </w:r>
    </w:p>
    <w:p w14:paraId="376ABC9B" w14:textId="77777777" w:rsidR="00DE257F" w:rsidRDefault="00DE257F" w:rsidP="00DE257F">
      <w:r>
        <w:rPr>
          <w:noProof/>
        </w:rPr>
        <w:drawing>
          <wp:inline distT="0" distB="0" distL="0" distR="0" wp14:anchorId="376ABCB5" wp14:editId="376ABCB6">
            <wp:extent cx="5095875" cy="3324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BC9C" w14:textId="77777777" w:rsidR="00DE257F" w:rsidRDefault="00DE257F" w:rsidP="00DE257F">
      <w:r>
        <w:rPr>
          <w:rFonts w:hint="eastAsia"/>
        </w:rPr>
        <w:t>功能模块：</w:t>
      </w:r>
    </w:p>
    <w:p w14:paraId="376ABC9D" w14:textId="77777777" w:rsidR="00DE257F" w:rsidRDefault="00DE257F" w:rsidP="00DE257F">
      <w:r>
        <w:rPr>
          <w:noProof/>
        </w:rPr>
        <w:lastRenderedPageBreak/>
        <w:drawing>
          <wp:inline distT="0" distB="0" distL="0" distR="0" wp14:anchorId="376ABCB7" wp14:editId="376ABCB8">
            <wp:extent cx="3552825" cy="4581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BC9E" w14:textId="77777777" w:rsidR="00DE257F" w:rsidRDefault="00DE257F" w:rsidP="00DE257F"/>
    <w:p w14:paraId="376ABC9F" w14:textId="77777777" w:rsidR="00DE257F" w:rsidRDefault="00DE257F" w:rsidP="00DE257F"/>
    <w:p w14:paraId="376ABCA0" w14:textId="77777777" w:rsidR="00DE257F" w:rsidRDefault="00DE257F" w:rsidP="00DE257F">
      <w:r>
        <w:rPr>
          <w:rFonts w:hint="eastAsia"/>
        </w:rPr>
        <w:t>视角模块：</w:t>
      </w:r>
    </w:p>
    <w:p w14:paraId="376ABCA1" w14:textId="77777777" w:rsidR="00DE257F" w:rsidRPr="00DE257F" w:rsidRDefault="00DE257F" w:rsidP="00DE257F">
      <w:r>
        <w:rPr>
          <w:noProof/>
        </w:rPr>
        <w:lastRenderedPageBreak/>
        <w:drawing>
          <wp:inline distT="0" distB="0" distL="0" distR="0" wp14:anchorId="376ABCB9" wp14:editId="376ABCBA">
            <wp:extent cx="2876550" cy="4838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BCA2" w14:textId="77777777" w:rsidR="00691A31" w:rsidRDefault="00691A31" w:rsidP="00691A31">
      <w:pPr>
        <w:jc w:val="left"/>
        <w:rPr>
          <w:rStyle w:val="20"/>
          <w:szCs w:val="22"/>
        </w:rPr>
      </w:pPr>
      <w:bookmarkStart w:id="37" w:name="_Toc10019632"/>
      <w:r w:rsidRPr="00691A31">
        <w:rPr>
          <w:rStyle w:val="20"/>
          <w:rFonts w:hint="eastAsia"/>
          <w:szCs w:val="22"/>
        </w:rPr>
        <w:t>5.1</w:t>
      </w:r>
      <w:r>
        <w:rPr>
          <w:rStyle w:val="20"/>
          <w:rFonts w:hint="eastAsia"/>
          <w:szCs w:val="22"/>
        </w:rPr>
        <w:t>团队成员分工</w:t>
      </w:r>
      <w:bookmarkEnd w:id="37"/>
    </w:p>
    <w:p w14:paraId="376ABCA3" w14:textId="77777777" w:rsidR="0097571A" w:rsidRDefault="00E76A83" w:rsidP="00E76A83">
      <w:pPr>
        <w:jc w:val="left"/>
        <w:rPr>
          <w:rStyle w:val="20"/>
          <w:szCs w:val="22"/>
        </w:rPr>
      </w:pPr>
      <w:r>
        <w:rPr>
          <w:noProof/>
        </w:rPr>
        <w:drawing>
          <wp:inline distT="0" distB="0" distL="0" distR="0" wp14:anchorId="376ABCBB" wp14:editId="376ABCBC">
            <wp:extent cx="3286125" cy="1657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BCA4" w14:textId="77777777" w:rsidR="00691A31" w:rsidRDefault="00691A31" w:rsidP="00691A31">
      <w:pPr>
        <w:jc w:val="left"/>
        <w:rPr>
          <w:rStyle w:val="20"/>
          <w:szCs w:val="22"/>
        </w:rPr>
      </w:pPr>
      <w:bookmarkStart w:id="38" w:name="_Toc10019633"/>
      <w:r>
        <w:rPr>
          <w:rStyle w:val="20"/>
          <w:rFonts w:hint="eastAsia"/>
          <w:szCs w:val="22"/>
        </w:rPr>
        <w:t>5.2 WBS</w:t>
      </w:r>
      <w:r>
        <w:rPr>
          <w:rStyle w:val="20"/>
          <w:rFonts w:hint="eastAsia"/>
          <w:szCs w:val="22"/>
        </w:rPr>
        <w:t>制作</w:t>
      </w:r>
      <w:bookmarkEnd w:id="38"/>
    </w:p>
    <w:p w14:paraId="376ABCA5" w14:textId="77777777" w:rsidR="002C20FF" w:rsidRDefault="002C20FF" w:rsidP="00691A31">
      <w:pPr>
        <w:jc w:val="left"/>
      </w:pPr>
      <w:r>
        <w:rPr>
          <w:rFonts w:hint="eastAsia"/>
        </w:rPr>
        <w:t>制作</w:t>
      </w:r>
      <w:r>
        <w:rPr>
          <w:rFonts w:hint="eastAsia"/>
        </w:rPr>
        <w:t>WBS</w:t>
      </w:r>
      <w:r>
        <w:rPr>
          <w:rFonts w:hint="eastAsia"/>
        </w:rPr>
        <w:t>所用到的工具是</w:t>
      </w:r>
      <w:proofErr w:type="spellStart"/>
      <w:r>
        <w:rPr>
          <w:rFonts w:hint="eastAsia"/>
        </w:rPr>
        <w:t>Leangoo</w:t>
      </w:r>
      <w:proofErr w:type="spellEnd"/>
      <w:r>
        <w:rPr>
          <w:rFonts w:hint="eastAsia"/>
        </w:rPr>
        <w:t>：对该项目进行</w:t>
      </w:r>
      <w:r>
        <w:rPr>
          <w:rFonts w:hint="eastAsia"/>
        </w:rPr>
        <w:t>WBS</w:t>
      </w:r>
      <w:r>
        <w:rPr>
          <w:rFonts w:hint="eastAsia"/>
        </w:rPr>
        <w:t>时</w:t>
      </w:r>
      <w:r w:rsidR="001F64D4">
        <w:rPr>
          <w:rFonts w:hint="eastAsia"/>
        </w:rPr>
        <w:t>，进行了详细的设计。</w:t>
      </w:r>
    </w:p>
    <w:p w14:paraId="376ABCA6" w14:textId="77777777" w:rsidR="001F64D4" w:rsidRDefault="001F64D4" w:rsidP="00691A31">
      <w:pPr>
        <w:jc w:val="left"/>
      </w:pPr>
      <w:r>
        <w:rPr>
          <w:noProof/>
        </w:rPr>
        <w:lastRenderedPageBreak/>
        <w:drawing>
          <wp:inline distT="0" distB="0" distL="0" distR="0" wp14:anchorId="376ABCBD" wp14:editId="376ABCBE">
            <wp:extent cx="5274310" cy="2449136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BCA7" w14:textId="77777777" w:rsidR="001F64D4" w:rsidRDefault="001F64D4" w:rsidP="00691A31">
      <w:pPr>
        <w:jc w:val="left"/>
      </w:pPr>
    </w:p>
    <w:p w14:paraId="376ABCA8" w14:textId="77777777" w:rsidR="001F64D4" w:rsidRDefault="001F64D4" w:rsidP="00691A31">
      <w:pPr>
        <w:jc w:val="left"/>
      </w:pPr>
      <w:r>
        <w:rPr>
          <w:noProof/>
        </w:rPr>
        <w:drawing>
          <wp:inline distT="0" distB="0" distL="0" distR="0" wp14:anchorId="376ABCBF" wp14:editId="376ABCC0">
            <wp:extent cx="5274310" cy="3101709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BCA9" w14:textId="77777777" w:rsidR="001F64D4" w:rsidRDefault="001F64D4" w:rsidP="00691A31">
      <w:pPr>
        <w:jc w:val="left"/>
      </w:pPr>
    </w:p>
    <w:p w14:paraId="376ABCAA" w14:textId="77777777" w:rsidR="001F64D4" w:rsidRDefault="001F64D4" w:rsidP="00691A31">
      <w:pPr>
        <w:jc w:val="left"/>
      </w:pPr>
      <w:r>
        <w:rPr>
          <w:noProof/>
        </w:rPr>
        <w:lastRenderedPageBreak/>
        <w:drawing>
          <wp:inline distT="0" distB="0" distL="0" distR="0" wp14:anchorId="376ABCC1" wp14:editId="376ABCC2">
            <wp:extent cx="5274310" cy="3504608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BCAB" w14:textId="77777777" w:rsidR="001F64D4" w:rsidRDefault="001F64D4" w:rsidP="00691A31">
      <w:pPr>
        <w:jc w:val="left"/>
      </w:pPr>
    </w:p>
    <w:p w14:paraId="376ABCAC" w14:textId="77777777" w:rsidR="001F64D4" w:rsidRPr="001F64D4" w:rsidRDefault="001F64D4" w:rsidP="00691A31">
      <w:pPr>
        <w:jc w:val="left"/>
      </w:pPr>
      <w:r>
        <w:rPr>
          <w:noProof/>
        </w:rPr>
        <w:drawing>
          <wp:inline distT="0" distB="0" distL="0" distR="0" wp14:anchorId="376ABCC3" wp14:editId="376ABCC4">
            <wp:extent cx="5274310" cy="310964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BCAD" w14:textId="77777777" w:rsidR="002C20FF" w:rsidRDefault="002C20FF" w:rsidP="002C20FF">
      <w:pPr>
        <w:pStyle w:val="1"/>
        <w:jc w:val="left"/>
      </w:pPr>
      <w:bookmarkStart w:id="39" w:name="_Toc6440_WPSOffice_Level1"/>
      <w:bookmarkStart w:id="40" w:name="_Toc10019634"/>
      <w:r>
        <w:rPr>
          <w:rFonts w:hint="eastAsia"/>
        </w:rPr>
        <w:t>六．需求分析总结</w:t>
      </w:r>
      <w:bookmarkEnd w:id="39"/>
      <w:bookmarkEnd w:id="40"/>
    </w:p>
    <w:p w14:paraId="376ABCAE" w14:textId="77777777" w:rsidR="00A00DD3" w:rsidRDefault="00DD1D4D">
      <w:pPr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在可行性分析的基础上，我们进行了以上的需求分析过程，明确了功能需求，业务需求和用户需求以及软件的一些限制约束，为后续的开发做了很好的指导。</w:t>
      </w:r>
    </w:p>
    <w:sectPr w:rsidR="00A00D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C95CF" w14:textId="77777777" w:rsidR="00456866" w:rsidRDefault="00456866" w:rsidP="00456866">
      <w:r>
        <w:separator/>
      </w:r>
    </w:p>
  </w:endnote>
  <w:endnote w:type="continuationSeparator" w:id="0">
    <w:p w14:paraId="1289CCA6" w14:textId="77777777" w:rsidR="00456866" w:rsidRDefault="00456866" w:rsidP="00456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F85BEE" w14:textId="77777777" w:rsidR="00456866" w:rsidRDefault="00456866" w:rsidP="00456866">
      <w:r>
        <w:separator/>
      </w:r>
    </w:p>
  </w:footnote>
  <w:footnote w:type="continuationSeparator" w:id="0">
    <w:p w14:paraId="24C937E3" w14:textId="77777777" w:rsidR="00456866" w:rsidRDefault="00456866" w:rsidP="004568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512C18"/>
    <w:multiLevelType w:val="singleLevel"/>
    <w:tmpl w:val="FE512C18"/>
    <w:lvl w:ilvl="0">
      <w:start w:val="1"/>
      <w:numFmt w:val="upperLetter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hdrShapeDefaults>
    <o:shapedefaults v:ext="edit" spidmax="2049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251"/>
    <w:rsid w:val="000B78F5"/>
    <w:rsid w:val="001246C0"/>
    <w:rsid w:val="001613C7"/>
    <w:rsid w:val="00172A27"/>
    <w:rsid w:val="001B7B41"/>
    <w:rsid w:val="001F0AA1"/>
    <w:rsid w:val="001F64D4"/>
    <w:rsid w:val="00274232"/>
    <w:rsid w:val="00284A65"/>
    <w:rsid w:val="002924B0"/>
    <w:rsid w:val="002C20FF"/>
    <w:rsid w:val="00331AD7"/>
    <w:rsid w:val="003349E8"/>
    <w:rsid w:val="003A17E8"/>
    <w:rsid w:val="003B093E"/>
    <w:rsid w:val="00456866"/>
    <w:rsid w:val="00467D51"/>
    <w:rsid w:val="004A0F90"/>
    <w:rsid w:val="004F2E5A"/>
    <w:rsid w:val="00571271"/>
    <w:rsid w:val="005C50F9"/>
    <w:rsid w:val="00642A67"/>
    <w:rsid w:val="00691A31"/>
    <w:rsid w:val="006D0E9A"/>
    <w:rsid w:val="007263B2"/>
    <w:rsid w:val="00734EDC"/>
    <w:rsid w:val="00805E4C"/>
    <w:rsid w:val="008C0F69"/>
    <w:rsid w:val="008E4112"/>
    <w:rsid w:val="0097571A"/>
    <w:rsid w:val="00A00DD3"/>
    <w:rsid w:val="00A1740A"/>
    <w:rsid w:val="00B2248F"/>
    <w:rsid w:val="00B86779"/>
    <w:rsid w:val="00BC239F"/>
    <w:rsid w:val="00C257E9"/>
    <w:rsid w:val="00C3401D"/>
    <w:rsid w:val="00D75327"/>
    <w:rsid w:val="00DD1D4D"/>
    <w:rsid w:val="00DE257F"/>
    <w:rsid w:val="00E06F45"/>
    <w:rsid w:val="00E51BBD"/>
    <w:rsid w:val="00E76A83"/>
    <w:rsid w:val="00FA1884"/>
    <w:rsid w:val="04DE7479"/>
    <w:rsid w:val="34C90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stroke="f">
      <v:fill on="f"/>
      <v:stroke on="f"/>
    </o:shapedefaults>
    <o:shapelayout v:ext="edit">
      <o:idmap v:ext="edit" data="1"/>
    </o:shapelayout>
  </w:shapeDefaults>
  <w:decimalSymbol w:val="."/>
  <w:listSeparator w:val=","/>
  <w14:docId w14:val="376ABC45"/>
  <w15:docId w15:val="{6DCCFBC1-BF24-4B40-8261-39EF8B6B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character" w:customStyle="1" w:styleId="10">
    <w:name w:val="标题 1 字符"/>
    <w:link w:val="1"/>
    <w:rPr>
      <w:b/>
      <w:kern w:val="44"/>
      <w:sz w:val="44"/>
    </w:rPr>
  </w:style>
  <w:style w:type="paragraph" w:styleId="a5">
    <w:name w:val="Balloon Text"/>
    <w:basedOn w:val="a"/>
    <w:link w:val="a6"/>
    <w:rsid w:val="00C3401D"/>
    <w:rPr>
      <w:sz w:val="18"/>
      <w:szCs w:val="18"/>
    </w:rPr>
  </w:style>
  <w:style w:type="character" w:customStyle="1" w:styleId="a6">
    <w:name w:val="批注框文本 字符"/>
    <w:basedOn w:val="a0"/>
    <w:link w:val="a5"/>
    <w:rsid w:val="00C3401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3349E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3349E8"/>
    <w:pPr>
      <w:widowControl/>
      <w:spacing w:after="100" w:line="276" w:lineRule="auto"/>
      <w:ind w:left="220"/>
      <w:jc w:val="left"/>
    </w:pPr>
    <w:rPr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3349E8"/>
    <w:pPr>
      <w:widowControl/>
      <w:spacing w:after="100" w:line="276" w:lineRule="auto"/>
      <w:jc w:val="left"/>
    </w:pPr>
    <w:rPr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semiHidden/>
    <w:unhideWhenUsed/>
    <w:qFormat/>
    <w:rsid w:val="003349E8"/>
    <w:pPr>
      <w:widowControl/>
      <w:spacing w:after="100" w:line="276" w:lineRule="auto"/>
      <w:ind w:left="440"/>
      <w:jc w:val="left"/>
    </w:pPr>
    <w:rPr>
      <w:kern w:val="0"/>
      <w:sz w:val="22"/>
      <w:szCs w:val="22"/>
    </w:rPr>
  </w:style>
  <w:style w:type="character" w:styleId="a7">
    <w:name w:val="Hyperlink"/>
    <w:basedOn w:val="a0"/>
    <w:uiPriority w:val="99"/>
    <w:unhideWhenUsed/>
    <w:rsid w:val="00331A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PS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简约型"/>
      <sectRole val="1"/>
    </customSectPr>
    <customSectPr/>
    <customSectPr/>
  </customSectProps>
  <customShpExts>
    <customShpInfo spid="_x0000_s1032"/>
    <customShpInfo spid="_x0000_s1033"/>
    <customShpInfo spid="_x0000_s1034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A8A58C5-151C-4101-BBB0-88FC282D4E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10</Pages>
  <Words>491</Words>
  <Characters>2805</Characters>
  <Application>Microsoft Office Word</Application>
  <DocSecurity>0</DocSecurity>
  <Lines>23</Lines>
  <Paragraphs>6</Paragraphs>
  <ScaleCrop>false</ScaleCrop>
  <Company>Microsoft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妍</dc:creator>
  <cp:lastModifiedBy>Ma Liang</cp:lastModifiedBy>
  <cp:revision>2</cp:revision>
  <dcterms:created xsi:type="dcterms:W3CDTF">2019-05-29T04:12:00Z</dcterms:created>
  <dcterms:modified xsi:type="dcterms:W3CDTF">2019-05-29T04:12:00Z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